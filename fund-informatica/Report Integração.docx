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rightFromText="3140" w:bottomFromText="295" w:vertAnchor="page" w:horzAnchor="page" w:tblpX="1281" w:tblpY="35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6434"/>
      </w:tblGrid>
      <w:tr w:rsidR="009177AB" w14:paraId="0431B640" w14:textId="77777777">
        <w:trPr>
          <w:trHeight w:val="295"/>
        </w:trPr>
        <w:tc>
          <w:tcPr>
            <w:tcW w:w="1084" w:type="dxa"/>
          </w:tcPr>
          <w:p w14:paraId="7E81BF5B" w14:textId="77777777" w:rsidR="009177AB" w:rsidRDefault="00691C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Versão</w:t>
            </w:r>
          </w:p>
        </w:tc>
        <w:tc>
          <w:tcPr>
            <w:tcW w:w="6434" w:type="dxa"/>
          </w:tcPr>
          <w:p w14:paraId="5296F494" w14:textId="51C7204D" w:rsidR="009177AB" w:rsidRDefault="007F73F7">
            <w:sdt>
              <w:sdtPr>
                <w:alias w:val="Variable"/>
                <w:tag w:val="issue"/>
                <w:id w:val="849142858"/>
                <w:lock w:val="sdtLocked"/>
                <w:placeholder>
                  <w:docPart w:val="A1B62D36F0EC4C279D847D5CA04A0460"/>
                </w:placeholder>
                <w:showingPlcHdr/>
                <w15:appearance w15:val="hidden"/>
              </w:sdtPr>
              <w:sdtEndPr/>
              <w:sdtContent/>
            </w:sdt>
            <w:r w:rsidR="00B45E31">
              <w:t>1.0</w:t>
            </w:r>
          </w:p>
        </w:tc>
      </w:tr>
      <w:tr w:rsidR="009177AB" w14:paraId="424C2A6C" w14:textId="77777777">
        <w:trPr>
          <w:trHeight w:val="295"/>
        </w:trPr>
        <w:tc>
          <w:tcPr>
            <w:tcW w:w="1084" w:type="dxa"/>
          </w:tcPr>
          <w:p w14:paraId="0229589F" w14:textId="77777777" w:rsidR="009177AB" w:rsidRDefault="00691C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Assunto</w:t>
            </w:r>
          </w:p>
        </w:tc>
        <w:tc>
          <w:tcPr>
            <w:tcW w:w="6434" w:type="dxa"/>
          </w:tcPr>
          <w:p w14:paraId="0739750D" w14:textId="4D19BA97" w:rsidR="009177AB" w:rsidRDefault="007F73F7">
            <w:pPr>
              <w:rPr>
                <w:b/>
              </w:rPr>
            </w:pPr>
            <w:sdt>
              <w:sdtPr>
                <w:rPr>
                  <w:b/>
                </w:rPr>
                <w:alias w:val="Variable"/>
                <w:tag w:val="topic"/>
                <w:id w:val="1428771870"/>
                <w:lock w:val="sdtLocked"/>
                <w:placeholder>
                  <w:docPart w:val="7674A2D85D4243C6929590EF4F2674B7"/>
                </w:placeholder>
                <w15:appearance w15:val="hidden"/>
              </w:sdtPr>
              <w:sdtEndPr/>
              <w:sdtContent>
                <w:r w:rsidR="00B45E31">
                  <w:rPr>
                    <w:b/>
                  </w:rPr>
                  <w:t>Integração ETS</w:t>
                </w:r>
              </w:sdtContent>
            </w:sdt>
          </w:p>
        </w:tc>
      </w:tr>
      <w:tr w:rsidR="009177AB" w14:paraId="11CB6BA4" w14:textId="77777777">
        <w:trPr>
          <w:trHeight w:val="295"/>
        </w:trPr>
        <w:tc>
          <w:tcPr>
            <w:tcW w:w="1084" w:type="dxa"/>
          </w:tcPr>
          <w:p w14:paraId="7F0452A1" w14:textId="77777777" w:rsidR="009177AB" w:rsidRDefault="00691C9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Revisado por</w:t>
            </w:r>
          </w:p>
        </w:tc>
        <w:tc>
          <w:tcPr>
            <w:tcW w:w="6434" w:type="dxa"/>
          </w:tcPr>
          <w:p w14:paraId="63E2E080" w14:textId="638C896B" w:rsidR="009177AB" w:rsidRDefault="007F73F7">
            <w:sdt>
              <w:sdtPr>
                <w:alias w:val="Variable"/>
                <w:tag w:val="description"/>
                <w:id w:val="1452514567"/>
                <w:lock w:val="sdtLocked"/>
                <w:placeholder>
                  <w:docPart w:val="8CD120610CEC442884435320228B48DD"/>
                </w:placeholder>
                <w15:appearance w15:val="hidden"/>
              </w:sdtPr>
              <w:sdtEndPr/>
              <w:sdtContent>
                <w:r w:rsidR="00B45E31">
                  <w:t xml:space="preserve">Vitor </w:t>
                </w:r>
                <w:proofErr w:type="spellStart"/>
                <w:r w:rsidR="00B45E31">
                  <w:t>Miura</w:t>
                </w:r>
                <w:proofErr w:type="spellEnd"/>
                <w:r w:rsidR="00B45E31">
                  <w:t xml:space="preserve"> </w:t>
                </w:r>
                <w:proofErr w:type="spellStart"/>
                <w:r w:rsidR="00B45E31">
                  <w:t>Higa</w:t>
                </w:r>
                <w:proofErr w:type="spellEnd"/>
              </w:sdtContent>
            </w:sdt>
          </w:p>
        </w:tc>
      </w:tr>
    </w:tbl>
    <w:tbl>
      <w:tblPr>
        <w:tblStyle w:val="Tabelacomgrade"/>
        <w:tblpPr w:topFromText="520" w:bottomFromText="360" w:vertAnchor="page" w:tblpY="28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2"/>
      </w:tblGrid>
      <w:tr w:rsidR="009177AB" w14:paraId="7A94E75E" w14:textId="77777777">
        <w:tc>
          <w:tcPr>
            <w:tcW w:w="9322" w:type="dxa"/>
          </w:tcPr>
          <w:p w14:paraId="43ED1D96" w14:textId="77777777" w:rsidR="009177AB" w:rsidRDefault="00691C9A">
            <w:r>
              <w:rPr>
                <w:b/>
              </w:rPr>
              <w:t xml:space="preserve">Relatório   </w:t>
            </w:r>
            <w:sdt>
              <w:sdtPr>
                <w:rPr>
                  <w:b/>
                </w:rPr>
                <w:alias w:val="Variable"/>
                <w:tag w:val="additionalnote"/>
                <w:id w:val="-883869891"/>
                <w:placeholder>
                  <w:docPart w:val="54C1F5685F814073BC1AFF5836D994B2"/>
                </w:placeholder>
                <w15:appearance w15:val="hidden"/>
              </w:sdtPr>
              <w:sdtEndPr/>
              <w:sdtContent>
                <w:sdt>
                  <w:sdtPr>
                    <w:rPr>
                      <w:b/>
                    </w:rPr>
                    <w:alias w:val="Platzhalter"/>
                    <w:tag w:val="plh_additionalnote"/>
                    <w:id w:val="2115696912"/>
                    <w:placeholder>
                      <w:docPart w:val="19E084083BA848E68921B9D08ECAB2C9"/>
                    </w:placeholder>
                    <w:temporary/>
                    <w:showingPlcHdr/>
                    <w15:appearance w15:val="hidden"/>
                  </w:sdtPr>
                  <w:sdtEndPr/>
                  <w:sdtContent/>
                </w:sdt>
              </w:sdtContent>
            </w:sdt>
          </w:p>
        </w:tc>
      </w:tr>
    </w:tbl>
    <w:p w14:paraId="3D7D0639" w14:textId="03E2685E" w:rsidR="009177AB" w:rsidRDefault="00B45E31">
      <w:r>
        <w:tab/>
      </w:r>
      <w:r w:rsidR="00691C9A">
        <w:t>No dia da integração, primeiramente tiramos a foto para o cadastro do crachá juntamente ao nosso EDV, sendo obrigatória a presença na portaria 04 as 07h00.</w:t>
      </w:r>
    </w:p>
    <w:p w14:paraId="4CA83895" w14:textId="5AD5E5F8" w:rsidR="00691C9A" w:rsidRDefault="00691C9A">
      <w:r>
        <w:tab/>
        <w:t>Após tirar a foto do crachá, as 8h00, conduziram-nos para o BTC (Bosch Training Center) para dar início ao treinamento de integração na empresa. Primeiramente, palestras foram ministradas pela Carol, explicando a importância de ser um colaborador Bosch, juntamente com a história da empresa, normas e padrões foram explicadas de como se comportar no ambiente corporativo, juntamente com termos peculiares (</w:t>
      </w:r>
      <w:proofErr w:type="spellStart"/>
      <w:r>
        <w:t>Compliance</w:t>
      </w:r>
      <w:proofErr w:type="spellEnd"/>
      <w:r>
        <w:t>). Entre as palestras da Carol, liberaram-nos para um intervalo com lanche e suco grátis. Após o término das palestras da Carol, assinamos o termo de admissão e partimos para o refeitório para almoçar as 12h00.</w:t>
      </w:r>
    </w:p>
    <w:p w14:paraId="4B249B9F" w14:textId="3944A8DE" w:rsidR="00691C9A" w:rsidRDefault="00691C9A">
      <w:r>
        <w:tab/>
        <w:t>Logo após o retorno do almoço, por voltas das 13h00, a HSE (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 representada pelo Alex iniciou treinamentos essenciais para nossa incorporação na empresa. Reciclagem, precauções contra a covid e outras medidas de segurança no ambiente de trabalho foram ensinadas para nós.</w:t>
      </w:r>
    </w:p>
    <w:p w14:paraId="1640D65A" w14:textId="77777777" w:rsidR="00691C9A" w:rsidRDefault="00691C9A">
      <w:r>
        <w:tab/>
        <w:t>Após a HSE, bombeiros militares apresentaram treinamentos básicos de brigadistas, com a função de preparar-nos em algum caso de emergência.</w:t>
      </w:r>
    </w:p>
    <w:p w14:paraId="1A0F103D" w14:textId="5732807D" w:rsidR="00691C9A" w:rsidRDefault="00691C9A">
      <w:r>
        <w:tab/>
        <w:t>Após o término dos treinamentos, palestras sobre o “</w:t>
      </w:r>
      <w:proofErr w:type="spellStart"/>
      <w:r>
        <w:t>We</w:t>
      </w:r>
      <w:proofErr w:type="spellEnd"/>
      <w:r>
        <w:t xml:space="preserve"> are Bosch” e “</w:t>
      </w:r>
      <w:proofErr w:type="spellStart"/>
      <w:r>
        <w:t>We</w:t>
      </w:r>
      <w:proofErr w:type="spellEnd"/>
      <w:r>
        <w:t xml:space="preserve"> LEAD Bosch” foram apresentadas, com o intuito de exibir a importância da empresa com os clientes e colaboradores ao redor do mundo.</w:t>
      </w:r>
    </w:p>
    <w:p w14:paraId="47782CB4" w14:textId="13399EF0" w:rsidR="00691C9A" w:rsidRDefault="00691C9A">
      <w:r>
        <w:tab/>
        <w:t>No final do dia, o plano de previdência da Bosch (Bosch Life) foi apresentado, juntamente com seus pacotes e benefícios. Após isso, dispensaram-nos para casa.</w:t>
      </w:r>
    </w:p>
    <w:p w14:paraId="4037EB34" w14:textId="3C46EFCD" w:rsidR="00691C9A" w:rsidRDefault="00691C9A">
      <w:r>
        <w:tab/>
      </w:r>
    </w:p>
    <w:p w14:paraId="7B5E470C" w14:textId="6AD89217" w:rsidR="00691C9A" w:rsidRDefault="00691C9A">
      <w:r>
        <w:tab/>
      </w:r>
    </w:p>
    <w:p w14:paraId="701A9FE0" w14:textId="48744E22" w:rsidR="00691C9A" w:rsidRDefault="00691C9A">
      <w:r>
        <w:tab/>
      </w:r>
    </w:p>
    <w:p w14:paraId="006482F7" w14:textId="2ACF4BB9" w:rsidR="009177AB" w:rsidRDefault="009177AB"/>
    <w:p w14:paraId="2B00F16F" w14:textId="77777777" w:rsidR="009177AB" w:rsidRDefault="009177AB"/>
    <w:p w14:paraId="5E3AEF8A" w14:textId="77777777" w:rsidR="009177AB" w:rsidRDefault="00691C9A">
      <w:r>
        <w:t>CaP/ETS</w:t>
      </w:r>
    </w:p>
    <w:sectPr w:rsidR="009177AB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843" w:right="1304" w:bottom="692" w:left="1270" w:header="822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E6DBC" w14:textId="77777777" w:rsidR="00B45E31" w:rsidRDefault="00B45E31">
      <w:pPr>
        <w:spacing w:line="240" w:lineRule="auto"/>
      </w:pPr>
      <w:r>
        <w:separator/>
      </w:r>
    </w:p>
  </w:endnote>
  <w:endnote w:type="continuationSeparator" w:id="0">
    <w:p w14:paraId="243AFDCF" w14:textId="77777777" w:rsidR="00B45E31" w:rsidRDefault="00B45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FBFA6" w14:textId="77777777" w:rsidR="009177AB" w:rsidRDefault="00691C9A">
    <w:pPr>
      <w:pStyle w:val="Rodap"/>
    </w:pPr>
    <w:r>
      <w:rPr>
        <w:noProof/>
      </w:rPr>
      <w:drawing>
        <wp:anchor distT="0" distB="0" distL="114300" distR="114300" simplePos="0" relativeHeight="251737088" behindDoc="0" locked="0" layoutInCell="1" allowOverlap="1" wp14:anchorId="39D670D0" wp14:editId="72B2B540">
          <wp:simplePos x="0" y="0"/>
          <wp:positionH relativeFrom="page">
            <wp:posOffset>-38100</wp:posOffset>
          </wp:positionH>
          <wp:positionV relativeFrom="paragraph">
            <wp:posOffset>-80010</wp:posOffset>
          </wp:positionV>
          <wp:extent cx="7552055" cy="676275"/>
          <wp:effectExtent l="0" t="0" r="0" b="0"/>
          <wp:wrapNone/>
          <wp:docPr id="17" name="invis_foot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508000" distB="0" distL="254000" distR="0" simplePos="0" relativeHeight="251675648" behindDoc="0" locked="0" layoutInCell="1" allowOverlap="1" wp14:anchorId="4CE04259" wp14:editId="525E31F6">
              <wp:simplePos x="0" y="0"/>
              <wp:positionH relativeFrom="page">
                <wp:posOffset>5903595</wp:posOffset>
              </wp:positionH>
              <wp:positionV relativeFrom="page">
                <wp:posOffset>10039654</wp:posOffset>
              </wp:positionV>
              <wp:extent cx="1656080" cy="254000"/>
              <wp:effectExtent l="0" t="0" r="1270" b="0"/>
              <wp:wrapSquare wrapText="bothSides"/>
              <wp:docPr id="1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537F10" w14:textId="77777777" w:rsidR="009177AB" w:rsidRDefault="00691C9A">
                          <w:pPr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E0425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64.85pt;margin-top:790.5pt;width:130.4pt;height:20pt;z-index:251675648;visibility:visible;mso-wrap-style:square;mso-width-percent:0;mso-height-percent:0;mso-wrap-distance-left:20pt;mso-wrap-distance-top:40pt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" stroked="f">
              <v:textbox inset="0,0,0,0">
                <w:txbxContent>
                  <w:p w14:paraId="17537F10" w14:textId="77777777" w:rsidR="009177AB" w:rsidRDefault="00691C9A">
                    <w:pPr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Página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  <w:szCs w:val="20"/>
                      </w:rPr>
                      <w:t xml:space="preserve"> de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08000" distB="0" distL="0" distR="0" simplePos="0" relativeHeight="251679744" behindDoc="0" locked="0" layoutInCell="1" allowOverlap="0" wp14:anchorId="02AF9E36" wp14:editId="26552A0D">
              <wp:simplePos x="0" y="0"/>
              <wp:positionH relativeFrom="margin">
                <wp:align>left</wp:align>
              </wp:positionH>
              <wp:positionV relativeFrom="page">
                <wp:posOffset>10052969</wp:posOffset>
              </wp:positionV>
              <wp:extent cx="4832350" cy="406400"/>
              <wp:effectExtent l="0" t="0" r="6350" b="0"/>
              <wp:wrapSquare wrapText="bothSides"/>
              <wp:docPr id="13" name="shape_filenam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  <w:alias w:val="docname"/>
                            <w:tag w:val="docname"/>
                            <w:id w:val="-702094427"/>
                            <w:lock w:val="sdtLocked"/>
                            <w15:appearance w15:val="hidden"/>
                          </w:sdtPr>
                          <w:sdtEndPr/>
                          <w:sdtContent>
                            <w:p w14:paraId="66B510DC" w14:textId="1459AE73" w:rsidR="009177AB" w:rsidRDefault="00691C9A">
                              <w:pPr>
                                <w:jc w:val="right"/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instrText xml:space="preserve"> FILENAME \* MERGEFORMAT </w:instrTex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 w:rsidR="007F73F7">
                                <w:rPr>
                                  <w:noProof/>
                                  <w:color w:val="FFFFFF" w:themeColor="background1"/>
                                  <w:sz w:val="10"/>
                                  <w:szCs w:val="10"/>
                                </w:rPr>
                                <w:t>Report Integração.docx</w: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F9E36" id="shape_filename_page2" o:spid="_x0000_s1031" type="#_x0000_t202" style="position:absolute;margin-left:0;margin-top:791.55pt;width:380.5pt;height:32pt;z-index:251679744;visibility:visible;mso-wrap-style:square;mso-width-percent:0;mso-height-percent:0;mso-wrap-distance-left:0;mso-wrap-distance-top:40pt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" o:allowoverlap="f" stroked="f">
              <v:textbox inset="0,0,0,0">
                <w:txbxContent>
                  <w:sdt>
                    <w:sdtPr>
                      <w:rPr>
                        <w:color w:val="FFFFFF" w:themeColor="background1"/>
                        <w:sz w:val="10"/>
                        <w:szCs w:val="10"/>
                      </w:rPr>
                      <w:alias w:val="docname"/>
                      <w:tag w:val="docname"/>
                      <w:id w:val="-702094427"/>
                      <w:lock w:val="sdtLocked"/>
                      <w15:appearance w15:val="hidden"/>
                    </w:sdtPr>
                    <w:sdtEndPr/>
                    <w:sdtContent>
                      <w:p w14:paraId="66B510DC" w14:textId="1459AE73" w:rsidR="009177AB" w:rsidRDefault="00691C9A">
                        <w:pPr>
                          <w:jc w:val="right"/>
                          <w:rPr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instrText xml:space="preserve"> FILENAME \* MERGEFORMAT </w:instrTex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separate"/>
                        </w:r>
                        <w:r w:rsidR="007F73F7">
                          <w:rPr>
                            <w:noProof/>
                            <w:color w:val="FFFFFF" w:themeColor="background1"/>
                            <w:sz w:val="10"/>
                            <w:szCs w:val="10"/>
                          </w:rPr>
                          <w:t>Report Integração.docx</w: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55905" w14:textId="77777777" w:rsidR="009177AB" w:rsidRDefault="00691C9A">
    <w:pPr>
      <w:pStyle w:val="Rodap"/>
    </w:pPr>
    <w:r>
      <w:rPr>
        <w:noProof/>
      </w:rPr>
      <w:drawing>
        <wp:anchor distT="0" distB="0" distL="114300" distR="114300" simplePos="0" relativeHeight="251732992" behindDoc="0" locked="0" layoutInCell="1" allowOverlap="1" wp14:anchorId="5848E306" wp14:editId="7F3A506A">
          <wp:simplePos x="0" y="0"/>
          <wp:positionH relativeFrom="page">
            <wp:posOffset>9525</wp:posOffset>
          </wp:positionH>
          <wp:positionV relativeFrom="paragraph">
            <wp:posOffset>-149225</wp:posOffset>
          </wp:positionV>
          <wp:extent cx="7552055" cy="828675"/>
          <wp:effectExtent l="0" t="0" r="0" b="0"/>
          <wp:wrapNone/>
          <wp:docPr id="15" name="invis_foot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nvis_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571500" distB="0" distL="254000" distR="0" simplePos="0" relativeHeight="251667456" behindDoc="0" locked="0" layoutInCell="1" allowOverlap="0" wp14:anchorId="7B2C00A5" wp14:editId="6221A9CF">
              <wp:simplePos x="0" y="0"/>
              <wp:positionH relativeFrom="page">
                <wp:posOffset>5904230</wp:posOffset>
              </wp:positionH>
              <wp:positionV relativeFrom="page">
                <wp:posOffset>10038411</wp:posOffset>
              </wp:positionV>
              <wp:extent cx="1656080" cy="254000"/>
              <wp:effectExtent l="0" t="0" r="1270" b="0"/>
              <wp:wrapSquare wrapText="bothSides"/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811673" w14:textId="77777777" w:rsidR="009177AB" w:rsidRDefault="00691C9A">
                          <w:pPr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2C00A5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64.9pt;margin-top:790.45pt;width:130.4pt;height:20pt;z-index:251667456;visibility:visible;mso-wrap-style:square;mso-width-percent:0;mso-height-percent:0;mso-wrap-distance-left:20pt;mso-wrap-distance-top:45pt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" o:allowoverlap="f" stroked="f">
              <v:textbox inset="0,0,0,0">
                <w:txbxContent>
                  <w:p w14:paraId="7C811673" w14:textId="77777777" w:rsidR="009177AB" w:rsidRDefault="00691C9A">
                    <w:pPr>
                      <w:rPr>
                        <w:noProof/>
                        <w:sz w:val="20"/>
                        <w:szCs w:val="20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t xml:space="preserve">Página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PAGE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noProof/>
                        <w:sz w:val="20"/>
                        <w:szCs w:val="20"/>
                      </w:rPr>
                      <w:t xml:space="preserve"> de 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instrText>NUMPAGES  \* Arabic  \* MERGEFORMAT</w:instrTex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t>1</w:t>
                    </w:r>
                    <w:r>
                      <w:rPr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508000" distB="0" distL="0" distR="0" simplePos="0" relativeHeight="251681792" behindDoc="0" locked="0" layoutInCell="1" allowOverlap="0" wp14:anchorId="407C4B62" wp14:editId="7B64B8A1">
              <wp:simplePos x="0" y="0"/>
              <wp:positionH relativeFrom="margin">
                <wp:align>left</wp:align>
              </wp:positionH>
              <wp:positionV relativeFrom="page">
                <wp:posOffset>10052685</wp:posOffset>
              </wp:positionV>
              <wp:extent cx="4832350" cy="406400"/>
              <wp:effectExtent l="0" t="0" r="6350" b="0"/>
              <wp:wrapSquare wrapText="bothSides"/>
              <wp:docPr id="14" name="shape_filenam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235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10"/>
                              <w:szCs w:val="10"/>
                            </w:rPr>
                            <w:alias w:val="docname"/>
                            <w:tag w:val="docname"/>
                            <w:id w:val="-2072953264"/>
                            <w:lock w:val="sdtLocked"/>
                            <w15:appearance w15:val="hidden"/>
                          </w:sdtPr>
                          <w:sdtEndPr/>
                          <w:sdtContent>
                            <w:p w14:paraId="6B263CE4" w14:textId="689D9CCB" w:rsidR="009177AB" w:rsidRDefault="00691C9A">
                              <w:pPr>
                                <w:jc w:val="right"/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instrText xml:space="preserve"> FILENAME \* MERGEFORMAT </w:instrTex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separate"/>
                              </w:r>
                              <w:r w:rsidR="007F73F7">
                                <w:rPr>
                                  <w:noProof/>
                                  <w:color w:val="FFFFFF" w:themeColor="background1"/>
                                  <w:sz w:val="10"/>
                                  <w:szCs w:val="10"/>
                                </w:rPr>
                                <w:t>Report Integração.docx</w:t>
                              </w:r>
                              <w:r>
                                <w:rPr>
                                  <w:color w:val="FFFFFF" w:themeColor="background1"/>
                                  <w:sz w:val="10"/>
                                  <w:szCs w:val="1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7C4B62" id="shape_filename" o:spid="_x0000_s1036" type="#_x0000_t202" style="position:absolute;margin-left:0;margin-top:791.55pt;width:380.5pt;height:32pt;z-index:251681792;visibility:visible;mso-wrap-style:square;mso-width-percent:0;mso-height-percent:0;mso-wrap-distance-left:0;mso-wrap-distance-top:40pt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" o:allowoverlap="f" stroked="f">
              <v:textbox inset="0,0,0,0">
                <w:txbxContent>
                  <w:sdt>
                    <w:sdtPr>
                      <w:rPr>
                        <w:color w:val="FFFFFF" w:themeColor="background1"/>
                        <w:sz w:val="10"/>
                        <w:szCs w:val="10"/>
                      </w:rPr>
                      <w:alias w:val="docname"/>
                      <w:tag w:val="docname"/>
                      <w:id w:val="-2072953264"/>
                      <w:lock w:val="sdtLocked"/>
                      <w15:appearance w15:val="hidden"/>
                    </w:sdtPr>
                    <w:sdtEndPr/>
                    <w:sdtContent>
                      <w:p w14:paraId="6B263CE4" w14:textId="689D9CCB" w:rsidR="009177AB" w:rsidRDefault="00691C9A">
                        <w:pPr>
                          <w:jc w:val="right"/>
                          <w:rPr>
                            <w:color w:val="FFFFFF" w:themeColor="background1"/>
                            <w:sz w:val="10"/>
                            <w:szCs w:val="10"/>
                          </w:rPr>
                        </w:pP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instrText xml:space="preserve"> FILENAME \* MERGEFORMAT </w:instrTex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separate"/>
                        </w:r>
                        <w:r w:rsidR="007F73F7">
                          <w:rPr>
                            <w:noProof/>
                            <w:color w:val="FFFFFF" w:themeColor="background1"/>
                            <w:sz w:val="10"/>
                            <w:szCs w:val="10"/>
                          </w:rPr>
                          <w:t>Report Integração.docx</w:t>
                        </w:r>
                        <w:r>
                          <w:rPr>
                            <w:color w:val="FFFFFF" w:themeColor="background1"/>
                            <w:sz w:val="10"/>
                            <w:szCs w:val="1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45C8C" w14:textId="77777777" w:rsidR="00B45E31" w:rsidRDefault="00B45E31">
      <w:pPr>
        <w:spacing w:line="240" w:lineRule="auto"/>
      </w:pPr>
      <w:r>
        <w:separator/>
      </w:r>
    </w:p>
  </w:footnote>
  <w:footnote w:type="continuationSeparator" w:id="0">
    <w:p w14:paraId="1EF77F16" w14:textId="77777777" w:rsidR="00B45E31" w:rsidRDefault="00B45E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pPr w:rightFromText="1600" w:bottomFromText="1400" w:vertAnchor="page" w:tblpY="184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9177AB" w14:paraId="5DBD7EBD" w14:textId="77777777">
      <w:tc>
        <w:tcPr>
          <w:tcW w:w="2126" w:type="dxa"/>
          <w:tcBorders>
            <w:right w:val="single" w:sz="4" w:space="0" w:color="auto"/>
          </w:tcBorders>
        </w:tcPr>
        <w:p w14:paraId="3ABFAC85" w14:textId="77777777" w:rsidR="009177AB" w:rsidRDefault="00691C9A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De</w:t>
          </w:r>
        </w:p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p w14:paraId="664A3205" w14:textId="77777777" w:rsidR="009177AB" w:rsidRDefault="00691C9A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Encarregado</w:t>
          </w:r>
        </w:p>
      </w:tc>
      <w:tc>
        <w:tcPr>
          <w:tcW w:w="2410" w:type="dxa"/>
          <w:tcBorders>
            <w:left w:val="single" w:sz="4" w:space="0" w:color="auto"/>
          </w:tcBorders>
        </w:tcPr>
        <w:p w14:paraId="476DE380" w14:textId="77777777" w:rsidR="009177AB" w:rsidRDefault="00691C9A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Tel.</w:t>
          </w:r>
        </w:p>
      </w:tc>
    </w:tr>
    <w:tr w:rsidR="009177AB" w14:paraId="6F9E8AC5" w14:textId="77777777">
      <w:trPr>
        <w:trHeight w:val="272"/>
      </w:trPr>
      <w:tc>
        <w:tcPr>
          <w:tcW w:w="2126" w:type="dxa"/>
          <w:tcBorders>
            <w:right w:val="single" w:sz="4" w:space="0" w:color="auto"/>
          </w:tcBorders>
        </w:tcPr>
        <w:sdt>
          <w:sdtPr>
            <w:rPr>
              <w:noProof/>
              <w:spacing w:val="4"/>
            </w:rPr>
            <w:alias w:val="Variable"/>
            <w:tag w:val="departmentshort"/>
            <w:id w:val="-319191098"/>
            <w:lock w:val="sdtLocked"/>
            <w:placeholder>
              <w:docPart w:val="7674A2D85D4243C6929590EF4F2674B7"/>
            </w:placeholder>
            <w15:appearance w15:val="hidden"/>
          </w:sdtPr>
          <w:sdtEndPr/>
          <w:sdtContent>
            <w:p w14:paraId="49B3FF50" w14:textId="77777777" w:rsidR="009177AB" w:rsidRDefault="00691C9A">
              <w:pPr>
                <w:spacing w:line="272" w:lineRule="exact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CaP/ETS</w:t>
              </w:r>
            </w:p>
          </w:sdtContent>
        </w:sdt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sdt>
          <w:sdtPr>
            <w:rPr>
              <w:noProof/>
              <w:spacing w:val="4"/>
            </w:rPr>
            <w:alias w:val="Variable"/>
            <w:tag w:val="username"/>
            <w:id w:val="403192121"/>
            <w:lock w:val="sdtLocked"/>
            <w:placeholder>
              <w:docPart w:val="7674A2D85D4243C6929590EF4F2674B7"/>
            </w:placeholder>
            <w15:appearance w15:val="hidden"/>
          </w:sdtPr>
          <w:sdtEndPr/>
          <w:sdtContent>
            <w:p w14:paraId="1956740F" w14:textId="77777777" w:rsidR="009177AB" w:rsidRDefault="00691C9A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TDS CAD</w:t>
              </w:r>
            </w:p>
          </w:sdtContent>
        </w:sdt>
      </w:tc>
      <w:tc>
        <w:tcPr>
          <w:tcW w:w="2410" w:type="dxa"/>
          <w:tcBorders>
            <w:left w:val="single" w:sz="4" w:space="0" w:color="auto"/>
          </w:tcBorders>
        </w:tcPr>
        <w:sdt>
          <w:sdtPr>
            <w:rPr>
              <w:noProof/>
              <w:spacing w:val="4"/>
            </w:rPr>
            <w:alias w:val="Variable"/>
            <w:tag w:val="phonedirect"/>
            <w:id w:val="-2074033733"/>
            <w:lock w:val="sdtLocked"/>
            <w:placeholder>
              <w:docPart w:val="7674A2D85D4243C6929590EF4F2674B7"/>
            </w:placeholder>
            <w15:appearance w15:val="hidden"/>
          </w:sdtPr>
          <w:sdtEndPr/>
          <w:sdtContent>
            <w:p w14:paraId="24AF2EAE" w14:textId="77777777" w:rsidR="009177AB" w:rsidRDefault="00691C9A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+55 19 2103-1564</w:t>
              </w:r>
            </w:p>
          </w:sdtContent>
        </w:sdt>
      </w:tc>
    </w:tr>
  </w:tbl>
  <w:tbl>
    <w:tblPr>
      <w:tblStyle w:val="Tabelacomgrade"/>
      <w:tblpPr w:leftFromText="141" w:rightFromText="3600" w:bottomFromText="272" w:vertAnchor="page" w:tblpY="314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0"/>
      <w:gridCol w:w="6442"/>
    </w:tblGrid>
    <w:tr w:rsidR="009177AB" w14:paraId="46CFD0E6" w14:textId="77777777">
      <w:tc>
        <w:tcPr>
          <w:tcW w:w="1090" w:type="dxa"/>
        </w:tcPr>
        <w:p w14:paraId="303EA54C" w14:textId="77777777" w:rsidR="009177AB" w:rsidRDefault="00691C9A">
          <w:pPr>
            <w:spacing w:line="295" w:lineRule="exact"/>
            <w:rPr>
              <w:noProof/>
              <w:sz w:val="15"/>
              <w:szCs w:val="15"/>
            </w:rPr>
          </w:pPr>
          <w:r>
            <w:rPr>
              <w:noProof/>
              <w:sz w:val="15"/>
              <w:szCs w:val="15"/>
            </w:rPr>
            <w:t>Versão</w:t>
          </w:r>
        </w:p>
      </w:tc>
      <w:tc>
        <w:tcPr>
          <w:tcW w:w="6442" w:type="dxa"/>
        </w:tcPr>
        <w:p w14:paraId="6E5826A7" w14:textId="77777777" w:rsidR="009177AB" w:rsidRDefault="007F73F7">
          <w:pPr>
            <w:spacing w:line="295" w:lineRule="exact"/>
            <w:rPr>
              <w:noProof/>
              <w:sz w:val="15"/>
              <w:szCs w:val="15"/>
            </w:rPr>
          </w:pPr>
          <w:sdt>
            <w:sdtPr>
              <w:rPr>
                <w:noProof/>
                <w:sz w:val="15"/>
                <w:szCs w:val="15"/>
              </w:rPr>
              <w:alias w:val="Variable"/>
              <w:tag w:val="issue"/>
              <w:id w:val="-1793896924"/>
              <w:lock w:val="sdtLocked"/>
              <w:placeholder>
                <w:docPart w:val="A1B62D36F0EC4C279D847D5CA04A0460"/>
              </w:placeholder>
              <w15:appearance w15:val="hidden"/>
            </w:sdtPr>
            <w:sdtEndPr/>
            <w:sdtContent>
              <w:sdt>
                <w:sdtPr>
                  <w:rPr>
                    <w:noProof/>
                    <w:sz w:val="15"/>
                    <w:szCs w:val="15"/>
                  </w:rPr>
                  <w:alias w:val="Platzhalter"/>
                  <w:tag w:val="plh_issue"/>
                  <w:id w:val="-1566255381"/>
                  <w:temporary/>
                  <w15:appearance w15:val="hidden"/>
                </w:sdtPr>
                <w:sdtEndPr/>
                <w:sdtContent>
                  <w:r w:rsidR="00691C9A">
                    <w:rPr>
                      <w:noProof/>
                      <w:color w:val="FFFFFF" w:themeColor="background1"/>
                      <w:sz w:val="15"/>
                      <w:szCs w:val="15"/>
                    </w:rPr>
                    <w:t>Inserir edição</w:t>
                  </w:r>
                </w:sdtContent>
              </w:sdt>
            </w:sdtContent>
          </w:sdt>
        </w:p>
      </w:tc>
    </w:tr>
    <w:tr w:rsidR="009177AB" w14:paraId="2C17D4FE" w14:textId="77777777">
      <w:tc>
        <w:tcPr>
          <w:tcW w:w="1090" w:type="dxa"/>
        </w:tcPr>
        <w:p w14:paraId="2D8DE7B0" w14:textId="77777777" w:rsidR="009177AB" w:rsidRDefault="00691C9A">
          <w:pPr>
            <w:spacing w:line="295" w:lineRule="exact"/>
            <w:rPr>
              <w:noProof/>
              <w:sz w:val="15"/>
              <w:szCs w:val="15"/>
            </w:rPr>
          </w:pPr>
          <w:r>
            <w:rPr>
              <w:noProof/>
              <w:sz w:val="15"/>
              <w:szCs w:val="15"/>
            </w:rPr>
            <w:t>Assunto</w:t>
          </w:r>
        </w:p>
      </w:tc>
      <w:tc>
        <w:tcPr>
          <w:tcW w:w="6442" w:type="dxa"/>
        </w:tcPr>
        <w:p w14:paraId="37FE2680" w14:textId="77777777" w:rsidR="009177AB" w:rsidRDefault="007F73F7">
          <w:pPr>
            <w:spacing w:line="295" w:lineRule="exact"/>
            <w:rPr>
              <w:noProof/>
              <w:sz w:val="15"/>
              <w:szCs w:val="15"/>
            </w:rPr>
          </w:pPr>
          <w:sdt>
            <w:sdtPr>
              <w:rPr>
                <w:noProof/>
                <w:sz w:val="15"/>
                <w:szCs w:val="15"/>
              </w:rPr>
              <w:alias w:val="Variable"/>
              <w:tag w:val="topic"/>
              <w:id w:val="-2137720637"/>
              <w:lock w:val="sdtLocked"/>
              <w:placeholder>
                <w:docPart w:val="A1B62D36F0EC4C279D847D5CA04A0460"/>
              </w:placeholder>
              <w15:appearance w15:val="hidden"/>
            </w:sdtPr>
            <w:sdtEndPr/>
            <w:sdtContent>
              <w:sdt>
                <w:sdtPr>
                  <w:rPr>
                    <w:noProof/>
                    <w:sz w:val="15"/>
                    <w:szCs w:val="15"/>
                  </w:rPr>
                  <w:alias w:val="Platzhalter"/>
                  <w:tag w:val="plh_topic"/>
                  <w:id w:val="703830836"/>
                  <w:temporary/>
                  <w15:appearance w15:val="hidden"/>
                </w:sdtPr>
                <w:sdtEndPr/>
                <w:sdtContent>
                  <w:r w:rsidR="00691C9A">
                    <w:rPr>
                      <w:noProof/>
                      <w:color w:val="FFFFFF" w:themeColor="background1"/>
                      <w:sz w:val="15"/>
                      <w:szCs w:val="15"/>
                    </w:rPr>
                    <w:t>Inserir tema</w:t>
                  </w:r>
                </w:sdtContent>
              </w:sdt>
            </w:sdtContent>
          </w:sdt>
        </w:p>
      </w:tc>
    </w:tr>
  </w:tbl>
  <w:p w14:paraId="2952DB9B" w14:textId="77777777" w:rsidR="009177AB" w:rsidRDefault="00691C9A">
    <w:pPr>
      <w:rPr>
        <w:noProof/>
        <w:sz w:val="11"/>
        <w:szCs w:val="11"/>
      </w:rPr>
    </w:pPr>
    <w:r>
      <w:rPr>
        <w:noProof/>
      </w:rPr>
      <w:drawing>
        <wp:anchor distT="0" distB="0" distL="114300" distR="114300" simplePos="0" relativeHeight="251735040" behindDoc="0" locked="0" layoutInCell="1" allowOverlap="1" wp14:anchorId="51CDF6C8" wp14:editId="658124E1">
          <wp:simplePos x="0" y="0"/>
          <wp:positionH relativeFrom="page">
            <wp:align>right</wp:align>
          </wp:positionH>
          <wp:positionV relativeFrom="paragraph">
            <wp:posOffset>-521970</wp:posOffset>
          </wp:positionV>
          <wp:extent cx="7552055" cy="3324225"/>
          <wp:effectExtent l="0" t="0" r="0" b="0"/>
          <wp:wrapNone/>
          <wp:docPr id="16" name="invis_header_page2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nvis_header_page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332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2752" behindDoc="0" locked="0" layoutInCell="1" allowOverlap="1" wp14:anchorId="2670BDDB" wp14:editId="4E304689">
          <wp:simplePos x="0" y="0"/>
          <wp:positionH relativeFrom="page">
            <wp:posOffset>5398770</wp:posOffset>
          </wp:positionH>
          <wp:positionV relativeFrom="page">
            <wp:posOffset>411480</wp:posOffset>
          </wp:positionV>
          <wp:extent cx="348615" cy="359410"/>
          <wp:effectExtent l="0" t="0" r="0" b="2540"/>
          <wp:wrapSquare wrapText="bothSides"/>
          <wp:docPr id="24" name="pic_logo_fix_p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osch_anker_col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8615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3776" behindDoc="0" locked="0" layoutInCell="1" allowOverlap="1" wp14:anchorId="2D0ED6A7" wp14:editId="2D4D9930">
          <wp:simplePos x="0" y="0"/>
          <wp:positionH relativeFrom="page">
            <wp:posOffset>5885180</wp:posOffset>
          </wp:positionH>
          <wp:positionV relativeFrom="page">
            <wp:posOffset>360045</wp:posOffset>
          </wp:positionV>
          <wp:extent cx="1320165" cy="370205"/>
          <wp:effectExtent l="0" t="0" r="0" b="0"/>
          <wp:wrapSquare wrapText="bothSides"/>
          <wp:docPr id="26" name="pic_logo_fix_p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osch_bw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0165" cy="370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4800" behindDoc="0" locked="0" layoutInCell="1" allowOverlap="1" wp14:anchorId="14FA9C15" wp14:editId="6D429CB4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28" name="pic_logo_fix_page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5824" behindDoc="0" locked="0" layoutInCell="1" allowOverlap="1" wp14:anchorId="2F82A5BE" wp14:editId="421D49B5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30" name="pic_logo_fix_page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0" distR="0" simplePos="0" relativeHeight="251726848" behindDoc="0" locked="0" layoutInCell="1" allowOverlap="1" wp14:anchorId="78A17CDE" wp14:editId="664041DD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31" name="pic_logo_fix_page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727872" behindDoc="1" locked="0" layoutInCell="1" allowOverlap="1" wp14:anchorId="4A2BA6CF" wp14:editId="07AB1FC8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2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0BE402" w14:textId="77777777" w:rsidR="009177AB" w:rsidRDefault="009177AB">
                          <w:pPr>
                            <w:spacing w:line="227" w:lineRule="exact"/>
                            <w:rPr>
                              <w:noProof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2BA6C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79.2pt;margin-top:57.55pt;width:130.4pt;height:110.6pt;z-index:-251588608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" filled="f" stroked="f">
              <v:textbox style="mso-fit-shape-to-text:t" inset="0,0,0,0">
                <w:txbxContent>
                  <w:p w14:paraId="620BE402" w14:textId="77777777" w:rsidR="009177AB" w:rsidRDefault="009177AB">
                    <w:pPr>
                      <w:spacing w:line="227" w:lineRule="exact"/>
                      <w:rPr>
                        <w:noProof/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1"/>
        <w:szCs w:val="11"/>
      </w:rPr>
      <w:drawing>
        <wp:anchor distT="0" distB="0" distL="114300" distR="114300" simplePos="0" relativeHeight="251728896" behindDoc="1" locked="0" layoutInCell="1" allowOverlap="1" wp14:anchorId="4AEEE132" wp14:editId="49421514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32" name="pic_logo_fix_page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1"/>
        <w:szCs w:val="11"/>
      </w:rPr>
      <w:drawing>
        <wp:anchor distT="0" distB="0" distL="114300" distR="114300" simplePos="0" relativeHeight="251729920" behindDoc="0" locked="0" layoutInCell="1" allowOverlap="1" wp14:anchorId="072F78E9" wp14:editId="433E318D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33" name="pic_logo_fix_page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711488" behindDoc="0" locked="0" layoutInCell="1" allowOverlap="1" wp14:anchorId="43FFBCD3" wp14:editId="44FBB2E2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FD32E5" w14:textId="77777777" w:rsidR="009177AB" w:rsidRDefault="009177AB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FFBCD3" id="Textfeld 1" o:spid="_x0000_s1027" type="#_x0000_t202" style="position:absolute;margin-left:62.35pt;margin-top:35.55pt;width:347.3pt;height:28.35pt;z-index:251711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" filled="f" stroked="f">
              <v:textbox inset="0,0,0,0">
                <w:txbxContent>
                  <w:p w14:paraId="44FD32E5" w14:textId="77777777" w:rsidR="009177AB" w:rsidRDefault="009177AB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7696" behindDoc="0" locked="0" layoutInCell="1" allowOverlap="1" wp14:anchorId="070A65D7" wp14:editId="34F1A580">
              <wp:simplePos x="0" y="0"/>
              <wp:positionH relativeFrom="page">
                <wp:posOffset>802640</wp:posOffset>
              </wp:positionH>
              <wp:positionV relativeFrom="page">
                <wp:posOffset>1814830</wp:posOffset>
              </wp:positionV>
              <wp:extent cx="4967605" cy="577215"/>
              <wp:effectExtent l="0" t="0" r="4445" b="0"/>
              <wp:wrapSquare wrapText="bothSides"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7605" cy="577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B36C4D" w14:textId="77777777" w:rsidR="009177AB" w:rsidRDefault="00691C9A">
                          <w:pPr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 xml:space="preserve">Relatório   </w:t>
                          </w:r>
                          <w:sdt>
                            <w:sdtPr>
                              <w:rPr>
                                <w:b/>
                                <w:noProof/>
                                <w:sz w:val="15"/>
                                <w:szCs w:val="15"/>
                              </w:rPr>
                              <w:alias w:val="Variable"/>
                              <w:tag w:val="additionalnote"/>
                              <w:id w:val="1356847697"/>
                              <w:lock w:val="sdtLocked"/>
                              <w:placeholder>
                                <w:docPart w:val="231492EC4074425EAABDF08EFB69D0A5"/>
                              </w:placeholder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0A65D7" id="_x0000_s1028" type="#_x0000_t202" style="position:absolute;margin-left:63.2pt;margin-top:142.9pt;width:391.15pt;height:45.45pt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" stroked="f">
              <v:textbox style="mso-fit-shape-to-text:t" inset="0,0,0,0">
                <w:txbxContent>
                  <w:p w14:paraId="61B36C4D" w14:textId="77777777" w:rsidR="009177AB" w:rsidRDefault="00691C9A">
                    <w:pPr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 xml:space="preserve">Relatório   </w:t>
                    </w:r>
                    <w:sdt>
                      <w:sdtPr>
                        <w:rPr>
                          <w:b/>
                          <w:noProof/>
                          <w:sz w:val="15"/>
                          <w:szCs w:val="15"/>
                        </w:rPr>
                        <w:alias w:val="Variable"/>
                        <w:tag w:val="additionalnote"/>
                        <w:id w:val="1356847697"/>
                        <w:lock w:val="sdtLocked"/>
                        <w:placeholder>
                          <w:docPart w:val="231492EC4074425EAABDF08EFB69D0A5"/>
                        </w:placeholder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sz w:val="11"/>
        <w:szCs w:val="11"/>
      </w:rPr>
      <mc:AlternateContent>
        <mc:Choice Requires="wps">
          <w:drawing>
            <wp:anchor distT="45720" distB="254000" distL="114300" distR="114300" simplePos="0" relativeHeight="251673600" behindDoc="0" locked="0" layoutInCell="1" allowOverlap="1" wp14:anchorId="3566E269" wp14:editId="4708B7DA">
              <wp:simplePos x="0" y="0"/>
              <wp:positionH relativeFrom="page">
                <wp:posOffset>5898515</wp:posOffset>
              </wp:positionH>
              <wp:positionV relativeFrom="page">
                <wp:posOffset>1162685</wp:posOffset>
              </wp:positionV>
              <wp:extent cx="1656080" cy="1404620"/>
              <wp:effectExtent l="0" t="0" r="1270" b="5080"/>
              <wp:wrapSquare wrapText="bothSides"/>
              <wp:docPr id="6" name="date_p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A2DA36" w14:textId="77777777" w:rsidR="009177AB" w:rsidRDefault="00691C9A">
                          <w:pPr>
                            <w:spacing w:after="40" w:line="240" w:lineRule="auto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Campinas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able"/>
                            <w:tag w:val="dyn_date"/>
                            <w:id w:val="1080335434"/>
                            <w:lock w:val="sdtLocked"/>
                            <w:placeholder>
                              <w:docPart w:val="231492EC4074425EAABDF08EFB69D0A5"/>
                            </w:placeholder>
                            <w15:appearance w15:val="hidden"/>
                          </w:sdtPr>
                          <w:sdtEndPr/>
                          <w:sdtContent>
                            <w:p w14:paraId="639A330A" w14:textId="77777777" w:rsidR="009177AB" w:rsidRDefault="00691C9A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27/01/2022</w:t>
                              </w:r>
                            </w:p>
                          </w:sdtContent>
                        </w:sdt>
                        <w:p w14:paraId="2DA4F647" w14:textId="77777777" w:rsidR="009177AB" w:rsidRDefault="007F73F7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-559874391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1464182362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66E269" id="date_page2" o:spid="_x0000_s1029" type="#_x0000_t202" style="position:absolute;margin-left:464.45pt;margin-top:91.55pt;width:130.4pt;height:110.6pt;z-index:251673600;visibility:visible;mso-wrap-style:square;mso-width-percent:0;mso-height-percent:200;mso-wrap-distance-left:9pt;mso-wrap-distance-top:3.6pt;mso-wrap-distance-right:9pt;mso-wrap-distance-bottom:20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" stroked="f">
              <v:textbox style="mso-fit-shape-to-text:t" inset="0,0,0,0">
                <w:txbxContent>
                  <w:p w14:paraId="55A2DA36" w14:textId="77777777" w:rsidR="009177AB" w:rsidRDefault="00691C9A">
                    <w:pPr>
                      <w:spacing w:after="40" w:line="240" w:lineRule="auto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Campinas</w:t>
                    </w:r>
                  </w:p>
                  <w:sdt>
                    <w:sdtPr>
                      <w:rPr>
                        <w:noProof/>
                      </w:rPr>
                      <w:alias w:val="Variable"/>
                      <w:tag w:val="dyn_date"/>
                      <w:id w:val="1080335434"/>
                      <w:lock w:val="sdtLocked"/>
                      <w:placeholder>
                        <w:docPart w:val="231492EC4074425EAABDF08EFB69D0A5"/>
                      </w:placeholder>
                      <w15:appearance w15:val="hidden"/>
                    </w:sdtPr>
                    <w:sdtEndPr/>
                    <w:sdtContent>
                      <w:p w14:paraId="639A330A" w14:textId="77777777" w:rsidR="009177AB" w:rsidRDefault="00691C9A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27/01/2022</w:t>
                        </w:r>
                      </w:p>
                    </w:sdtContent>
                  </w:sdt>
                  <w:p w14:paraId="2DA4F647" w14:textId="77777777" w:rsidR="009177AB" w:rsidRDefault="007F73F7">
                    <w:pPr>
                      <w:spacing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-559874391"/>
                        <w:lock w:val="sdtLocked"/>
                        <w15:appearance w15:val="hidden"/>
                      </w:sdtPr>
                      <w:sdtEndPr/>
                      <w:sdtContent/>
                    </w:sdt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1464182362"/>
                        <w:lock w:val="sdtLocked"/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481FAA4" wp14:editId="79793440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CB598E" id="Gerader Verbinder 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52.15pt,420.95pt" to="-38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" strokecolor="black [3213]" strokeweight="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pPr w:rightFromText="2000" w:vertAnchor="page" w:tblpY="184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26"/>
      <w:gridCol w:w="2977"/>
      <w:gridCol w:w="2410"/>
    </w:tblGrid>
    <w:tr w:rsidR="009177AB" w14:paraId="1C98D0C8" w14:textId="77777777">
      <w:tc>
        <w:tcPr>
          <w:tcW w:w="2126" w:type="dxa"/>
          <w:tcBorders>
            <w:right w:val="single" w:sz="4" w:space="0" w:color="auto"/>
          </w:tcBorders>
        </w:tcPr>
        <w:p w14:paraId="5FC6933B" w14:textId="77777777" w:rsidR="009177AB" w:rsidRDefault="00691C9A">
          <w:pPr>
            <w:spacing w:line="240" w:lineRule="auto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De</w:t>
          </w:r>
        </w:p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p w14:paraId="600B23F6" w14:textId="77777777" w:rsidR="009177AB" w:rsidRDefault="00691C9A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Encarregado</w:t>
          </w:r>
        </w:p>
      </w:tc>
      <w:tc>
        <w:tcPr>
          <w:tcW w:w="2410" w:type="dxa"/>
          <w:tcBorders>
            <w:left w:val="single" w:sz="4" w:space="0" w:color="auto"/>
          </w:tcBorders>
        </w:tcPr>
        <w:p w14:paraId="266F72EE" w14:textId="77777777" w:rsidR="009177AB" w:rsidRDefault="00691C9A">
          <w:pPr>
            <w:spacing w:line="240" w:lineRule="auto"/>
            <w:ind w:left="136"/>
            <w:rPr>
              <w:noProof/>
              <w:spacing w:val="4"/>
              <w:sz w:val="15"/>
              <w:szCs w:val="15"/>
            </w:rPr>
          </w:pPr>
          <w:r>
            <w:rPr>
              <w:noProof/>
              <w:spacing w:val="4"/>
              <w:sz w:val="15"/>
              <w:szCs w:val="15"/>
            </w:rPr>
            <w:t>Tel.</w:t>
          </w:r>
        </w:p>
      </w:tc>
    </w:tr>
    <w:tr w:rsidR="009177AB" w14:paraId="75A45F2D" w14:textId="77777777">
      <w:trPr>
        <w:trHeight w:val="272"/>
      </w:trPr>
      <w:tc>
        <w:tcPr>
          <w:tcW w:w="2126" w:type="dxa"/>
          <w:tcBorders>
            <w:right w:val="single" w:sz="4" w:space="0" w:color="auto"/>
          </w:tcBorders>
          <w:tcMar>
            <w:top w:w="17" w:type="dxa"/>
          </w:tcMar>
        </w:tcPr>
        <w:sdt>
          <w:sdtPr>
            <w:rPr>
              <w:noProof/>
              <w:spacing w:val="4"/>
            </w:rPr>
            <w:alias w:val="Variable"/>
            <w:tag w:val="departmentshort"/>
            <w:id w:val="-1031035483"/>
            <w:lock w:val="sdtLocked"/>
            <w:placeholder>
              <w:docPart w:val="A1B62D36F0EC4C279D847D5CA04A0460"/>
            </w:placeholder>
            <w15:appearance w15:val="hidden"/>
          </w:sdtPr>
          <w:sdtEndPr/>
          <w:sdtContent>
            <w:p w14:paraId="2D8E449A" w14:textId="77777777" w:rsidR="009177AB" w:rsidRDefault="00691C9A">
              <w:pPr>
                <w:spacing w:line="272" w:lineRule="exact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CaP/ETS</w:t>
              </w:r>
            </w:p>
          </w:sdtContent>
        </w:sdt>
      </w:tc>
      <w:tc>
        <w:tcPr>
          <w:tcW w:w="2977" w:type="dxa"/>
          <w:tcBorders>
            <w:left w:val="single" w:sz="4" w:space="0" w:color="auto"/>
            <w:right w:val="single" w:sz="4" w:space="0" w:color="auto"/>
          </w:tcBorders>
        </w:tcPr>
        <w:sdt>
          <w:sdtPr>
            <w:rPr>
              <w:noProof/>
              <w:spacing w:val="4"/>
            </w:rPr>
            <w:alias w:val="Variable"/>
            <w:tag w:val="username"/>
            <w:id w:val="157739550"/>
            <w:lock w:val="sdtLocked"/>
            <w:placeholder>
              <w:docPart w:val="A1B62D36F0EC4C279D847D5CA04A0460"/>
            </w:placeholder>
            <w15:appearance w15:val="hidden"/>
          </w:sdtPr>
          <w:sdtEndPr/>
          <w:sdtContent>
            <w:p w14:paraId="45EA8769" w14:textId="77777777" w:rsidR="009177AB" w:rsidRDefault="00691C9A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TDS CAD</w:t>
              </w:r>
            </w:p>
          </w:sdtContent>
        </w:sdt>
      </w:tc>
      <w:tc>
        <w:tcPr>
          <w:tcW w:w="2410" w:type="dxa"/>
          <w:tcBorders>
            <w:left w:val="single" w:sz="4" w:space="0" w:color="auto"/>
          </w:tcBorders>
        </w:tcPr>
        <w:sdt>
          <w:sdtPr>
            <w:rPr>
              <w:noProof/>
              <w:spacing w:val="4"/>
            </w:rPr>
            <w:alias w:val="Variable"/>
            <w:tag w:val="phonedirect"/>
            <w:id w:val="-574665007"/>
            <w:lock w:val="sdtLocked"/>
            <w:placeholder>
              <w:docPart w:val="A1B62D36F0EC4C279D847D5CA04A0460"/>
            </w:placeholder>
            <w15:appearance w15:val="hidden"/>
          </w:sdtPr>
          <w:sdtEndPr/>
          <w:sdtContent>
            <w:p w14:paraId="51599B37" w14:textId="77777777" w:rsidR="009177AB" w:rsidRDefault="00691C9A">
              <w:pPr>
                <w:spacing w:line="272" w:lineRule="exact"/>
                <w:ind w:left="136"/>
                <w:rPr>
                  <w:noProof/>
                  <w:spacing w:val="4"/>
                </w:rPr>
              </w:pPr>
              <w:r>
                <w:rPr>
                  <w:noProof/>
                  <w:spacing w:val="4"/>
                </w:rPr>
                <w:t>+55 19 2103-1564</w:t>
              </w:r>
            </w:p>
          </w:sdtContent>
        </w:sdt>
      </w:tc>
    </w:tr>
  </w:tbl>
  <w:p w14:paraId="3DE42527" w14:textId="77777777" w:rsidR="009177AB" w:rsidRDefault="00691C9A">
    <w:r>
      <w:rPr>
        <w:noProof/>
      </w:rPr>
      <w:drawing>
        <wp:anchor distT="0" distB="0" distL="114300" distR="114300" simplePos="0" relativeHeight="251730944" behindDoc="0" locked="0" layoutInCell="1" allowOverlap="1" wp14:anchorId="2C3B038D" wp14:editId="6F0405FF">
          <wp:simplePos x="0" y="0"/>
          <wp:positionH relativeFrom="page">
            <wp:align>right</wp:align>
          </wp:positionH>
          <wp:positionV relativeFrom="paragraph">
            <wp:posOffset>-521970</wp:posOffset>
          </wp:positionV>
          <wp:extent cx="7552055" cy="1781175"/>
          <wp:effectExtent l="0" t="0" r="0" b="0"/>
          <wp:wrapNone/>
          <wp:docPr id="9" name="invis_header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nvis_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055" cy="178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20704" behindDoc="0" locked="0" layoutInCell="1" allowOverlap="1" wp14:anchorId="0866F64F" wp14:editId="7103F31D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29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19680" behindDoc="1" locked="0" layoutInCell="1" allowOverlap="1" wp14:anchorId="3F928523" wp14:editId="730A753D">
          <wp:simplePos x="0" y="0"/>
          <wp:positionH relativeFrom="page">
            <wp:posOffset>5917565</wp:posOffset>
          </wp:positionH>
          <wp:positionV relativeFrom="page">
            <wp:posOffset>360045</wp:posOffset>
          </wp:positionV>
          <wp:extent cx="1280795" cy="444500"/>
          <wp:effectExtent l="0" t="0" r="0" b="0"/>
          <wp:wrapNone/>
          <wp:docPr id="20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logo_moehwald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7340AA15" wp14:editId="12C9CA76">
              <wp:simplePos x="0" y="0"/>
              <wp:positionH relativeFrom="page">
                <wp:align>right</wp:align>
              </wp:positionH>
              <wp:positionV relativeFrom="page">
                <wp:posOffset>730885</wp:posOffset>
              </wp:positionV>
              <wp:extent cx="1656080" cy="1404620"/>
              <wp:effectExtent l="0" t="0" r="1270" b="0"/>
              <wp:wrapNone/>
              <wp:docPr id="2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C870C1" w14:textId="77777777" w:rsidR="009177AB" w:rsidRDefault="009177AB">
                          <w:pPr>
                            <w:spacing w:line="227" w:lineRule="exact"/>
                            <w:rPr>
                              <w:noProof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40AA15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79.2pt;margin-top:57.55pt;width:130.4pt;height:110.6pt;z-index:-251597824;visibility:visible;mso-wrap-style:square;mso-width-percent:0;mso-height-percent:20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" filled="f" stroked="f">
              <v:textbox style="mso-fit-shape-to-text:t" inset="0,0,0,0">
                <w:txbxContent>
                  <w:p w14:paraId="0AC870C1" w14:textId="77777777" w:rsidR="009177AB" w:rsidRDefault="009177AB">
                    <w:pPr>
                      <w:spacing w:line="227" w:lineRule="exact"/>
                      <w:rPr>
                        <w:noProof/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717632" behindDoc="0" locked="0" layoutInCell="1" allowOverlap="1" wp14:anchorId="6268DAD2" wp14:editId="6B9F8ED7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Square wrapText="bothSides"/>
          <wp:docPr id="19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6608" behindDoc="0" locked="0" layoutInCell="1" allowOverlap="1" wp14:anchorId="6337C52A" wp14:editId="6D93CE39">
          <wp:simplePos x="0" y="0"/>
          <wp:positionH relativeFrom="page">
            <wp:posOffset>792480</wp:posOffset>
          </wp:positionH>
          <wp:positionV relativeFrom="page">
            <wp:posOffset>453390</wp:posOffset>
          </wp:positionV>
          <wp:extent cx="2042160" cy="359410"/>
          <wp:effectExtent l="0" t="0" r="0" b="2540"/>
          <wp:wrapSquare wrapText="bothSides"/>
          <wp:docPr id="10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_junkers_bw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216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5584" behindDoc="0" locked="0" layoutInCell="1" allowOverlap="1" wp14:anchorId="5A5B451C" wp14:editId="7A772C4B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1475"/>
          <wp:effectExtent l="0" t="0" r="0" b="9525"/>
          <wp:wrapSquare wrapText="bothSides"/>
          <wp:docPr id="8" name="pic_logo_fix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elm_col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11935" cy="371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4560" behindDoc="0" locked="0" layoutInCell="1" allowOverlap="1" wp14:anchorId="48EB3361" wp14:editId="021EED14">
          <wp:simplePos x="0" y="0"/>
          <wp:positionH relativeFrom="page">
            <wp:posOffset>5885180</wp:posOffset>
          </wp:positionH>
          <wp:positionV relativeFrom="page">
            <wp:posOffset>360045</wp:posOffset>
          </wp:positionV>
          <wp:extent cx="1320165" cy="370205"/>
          <wp:effectExtent l="0" t="0" r="0" b="0"/>
          <wp:wrapSquare wrapText="bothSides"/>
          <wp:docPr id="4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osch_b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 bwMode="auto">
                  <a:xfrm>
                    <a:off x="0" y="0"/>
                    <a:ext cx="1320165" cy="370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713536" behindDoc="0" locked="0" layoutInCell="1" allowOverlap="1" wp14:anchorId="7779CDC3" wp14:editId="16D7A635">
          <wp:simplePos x="0" y="0"/>
          <wp:positionH relativeFrom="page">
            <wp:posOffset>5398770</wp:posOffset>
          </wp:positionH>
          <wp:positionV relativeFrom="page">
            <wp:posOffset>413385</wp:posOffset>
          </wp:positionV>
          <wp:extent cx="348615" cy="359410"/>
          <wp:effectExtent l="0" t="0" r="0" b="2540"/>
          <wp:wrapSquare wrapText="bothSides"/>
          <wp:docPr id="3" name="pic_logo_f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osch_anker_col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8615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709440" behindDoc="0" locked="0" layoutInCell="1" allowOverlap="1" wp14:anchorId="6A100D1A" wp14:editId="04D39416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8" name="Textfeld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64E019" w14:textId="77777777" w:rsidR="009177AB" w:rsidRDefault="009177AB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100D1A" id="Textfeld 18" o:spid="_x0000_s1033" type="#_x0000_t202" style="position:absolute;margin-left:62.35pt;margin-top:35.55pt;width:347.3pt;height:28.35pt;z-index:251709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" filled="f" stroked="f">
              <v:textbox inset="0,0,0,0">
                <w:txbxContent>
                  <w:p w14:paraId="2964E019" w14:textId="77777777" w:rsidR="009177AB" w:rsidRDefault="009177AB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7392" behindDoc="1" locked="0" layoutInCell="1" allowOverlap="1" wp14:anchorId="43E4CA36" wp14:editId="3B2E58A0">
              <wp:simplePos x="0" y="0"/>
              <wp:positionH relativeFrom="page">
                <wp:posOffset>5898515</wp:posOffset>
              </wp:positionH>
              <wp:positionV relativeFrom="page">
                <wp:posOffset>1165860</wp:posOffset>
              </wp:positionV>
              <wp:extent cx="1656080" cy="1404620"/>
              <wp:effectExtent l="0" t="0" r="1270" b="5080"/>
              <wp:wrapNone/>
              <wp:docPr id="27" name="margina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608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58EA10" w14:textId="77777777" w:rsidR="009177AB" w:rsidRDefault="00691C9A">
                          <w:pPr>
                            <w:spacing w:after="40" w:line="240" w:lineRule="auto"/>
                            <w:rPr>
                              <w:noProof/>
                              <w:sz w:val="15"/>
                              <w:szCs w:val="15"/>
                            </w:rPr>
                          </w:pPr>
                          <w:r>
                            <w:rPr>
                              <w:noProof/>
                              <w:sz w:val="15"/>
                              <w:szCs w:val="15"/>
                            </w:rPr>
                            <w:t>Campinas</w:t>
                          </w:r>
                        </w:p>
                        <w:sdt>
                          <w:sdtPr>
                            <w:rPr>
                              <w:noProof/>
                            </w:rPr>
                            <w:alias w:val="Varible"/>
                            <w:tag w:val="dyn_date"/>
                            <w:id w:val="-774095555"/>
                            <w:lock w:val="sdtLocked"/>
                            <w15:appearance w15:val="hidden"/>
                          </w:sdtPr>
                          <w:sdtEndPr/>
                          <w:sdtContent>
                            <w:p w14:paraId="57185F79" w14:textId="77777777" w:rsidR="009177AB" w:rsidRDefault="00691C9A">
                              <w:pPr>
                                <w:spacing w:after="40" w:line="240" w:lineRule="auto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27/01/2022</w:t>
                              </w:r>
                            </w:p>
                          </w:sdtContent>
                        </w:sdt>
                        <w:p w14:paraId="5D1381F1" w14:textId="77777777" w:rsidR="009177AB" w:rsidRDefault="007F73F7">
                          <w:pPr>
                            <w:spacing w:line="24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Wegfallvar"/>
                              <w:tag w:val="tr_nr"/>
                              <w:id w:val="-1806997087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  <w:r w:rsidR="00691C9A">
                            <w:rPr>
                              <w:noProof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</w:rPr>
                              <w:alias w:val="Variable"/>
                              <w:tag w:val="docnr"/>
                              <w:id w:val="-1245491773"/>
                              <w:lock w:val="sdtLocked"/>
                              <w15:appearance w15:val="hidden"/>
                            </w:sdtPr>
                            <w:sdtEndPr/>
                            <w:sdtContent/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3E4CA36" id="marginale" o:spid="_x0000_s1034" type="#_x0000_t202" style="position:absolute;margin-left:464.45pt;margin-top:91.8pt;width:130.4pt;height:110.6pt;z-index:-251609088;visibility:visible;mso-wrap-style:square;mso-width-percent:0;mso-height-percent:20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" filled="f" stroked="f">
              <v:textbox style="mso-fit-shape-to-text:t" inset="0,0,0,0">
                <w:txbxContent>
                  <w:p w14:paraId="7D58EA10" w14:textId="77777777" w:rsidR="009177AB" w:rsidRDefault="00691C9A">
                    <w:pPr>
                      <w:spacing w:after="40" w:line="240" w:lineRule="auto"/>
                      <w:rPr>
                        <w:noProof/>
                        <w:sz w:val="15"/>
                        <w:szCs w:val="15"/>
                      </w:rPr>
                    </w:pPr>
                    <w:r>
                      <w:rPr>
                        <w:noProof/>
                        <w:sz w:val="15"/>
                        <w:szCs w:val="15"/>
                      </w:rPr>
                      <w:t>Campinas</w:t>
                    </w:r>
                  </w:p>
                  <w:sdt>
                    <w:sdtPr>
                      <w:rPr>
                        <w:noProof/>
                      </w:rPr>
                      <w:alias w:val="Varible"/>
                      <w:tag w:val="dyn_date"/>
                      <w:id w:val="-774095555"/>
                      <w:lock w:val="sdtLocked"/>
                      <w15:appearance w15:val="hidden"/>
                    </w:sdtPr>
                    <w:sdtEndPr/>
                    <w:sdtContent>
                      <w:p w14:paraId="57185F79" w14:textId="77777777" w:rsidR="009177AB" w:rsidRDefault="00691C9A">
                        <w:pPr>
                          <w:spacing w:after="40" w:line="240" w:lineRule="auto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27/01/2022</w:t>
                        </w:r>
                      </w:p>
                    </w:sdtContent>
                  </w:sdt>
                  <w:p w14:paraId="5D1381F1" w14:textId="77777777" w:rsidR="009177AB" w:rsidRDefault="007F73F7">
                    <w:pPr>
                      <w:spacing w:line="240" w:lineRule="auto"/>
                      <w:rPr>
                        <w:noProof/>
                      </w:rPr>
                    </w:pPr>
                    <w:sdt>
                      <w:sdtPr>
                        <w:rPr>
                          <w:noProof/>
                        </w:rPr>
                        <w:alias w:val="Wegfallvar"/>
                        <w:tag w:val="tr_nr"/>
                        <w:id w:val="-1806997087"/>
                        <w:lock w:val="sdtLocked"/>
                        <w15:appearance w15:val="hidden"/>
                      </w:sdtPr>
                      <w:sdtEndPr/>
                      <w:sdtContent/>
                    </w:sdt>
                    <w:r w:rsidR="00691C9A">
                      <w:rPr>
                        <w:noProof/>
                      </w:rPr>
                      <w:t xml:space="preserve"> </w:t>
                    </w:r>
                    <w:sdt>
                      <w:sdtPr>
                        <w:rPr>
                          <w:noProof/>
                        </w:rPr>
                        <w:alias w:val="Variable"/>
                        <w:tag w:val="docnr"/>
                        <w:id w:val="-1245491773"/>
                        <w:lock w:val="sdtLocked"/>
                        <w15:appearance w15:val="hidden"/>
                      </w:sdtPr>
                      <w:sdtEndPr/>
                      <w:sdtContent/>
                    </w:sdt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0AD840" wp14:editId="4716FF31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B9B35E" id="Gerader Verbinde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52.15pt,420.95pt" to="-38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" strokecolor="black [3213]" strokeweight="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67A2E"/>
    <w:multiLevelType w:val="multilevel"/>
    <w:tmpl w:val="EF26039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LCOMPANYNAME" w:val="bosch"/>
    <w:docVar w:name="MLFUNCTIONS" w:val="mlMailMergeWizard=Mail Merge Wizard|mlPrintOnBlankPaper=Print on Blankpaper"/>
    <w:docVar w:name="MLLANGUAGE" w:val="por"/>
    <w:docVar w:name="MLLOADMACRO" w:val="RibbonControl.dotm|MLCustom.dotm"/>
    <w:docVar w:name="MLTEMPLATEVERSION" w:val="1.0"/>
    <w:docVar w:name="SAXMLTEMPLATE" w:val="RBOBER00"/>
    <w:docVar w:name="SHOWMLFILENAME" w:val="false"/>
  </w:docVars>
  <w:rsids>
    <w:rsidRoot w:val="00B45E31"/>
    <w:rsid w:val="00691C9A"/>
    <w:rsid w:val="007F73F7"/>
    <w:rsid w:val="00805B4D"/>
    <w:rsid w:val="009177AB"/>
    <w:rsid w:val="00B45E31"/>
    <w:rsid w:val="00C6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47BF10"/>
  <w15:chartTrackingRefBased/>
  <w15:docId w15:val="{05F637FE-22BF-4BA9-A296-1405128E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0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1" w:qFormat="1"/>
    <w:lsdException w:name="Emphasis" w:semiHidden="1" w:uiPriority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95" w:lineRule="atLeast"/>
    </w:pPr>
    <w:rPr>
      <w:rFonts w:ascii="Bosch Office Sans" w:hAnsi="Bosch Office Sans" w:cs="Arial"/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3"/>
      </w:numPr>
      <w:tabs>
        <w:tab w:val="clear" w:pos="360"/>
        <w:tab w:val="left" w:pos="792"/>
      </w:tabs>
      <w:spacing w:before="240" w:after="60"/>
      <w:ind w:left="792" w:hanging="792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tabs>
        <w:tab w:val="clear" w:pos="720"/>
        <w:tab w:val="left" w:pos="936"/>
      </w:tabs>
      <w:spacing w:before="240" w:after="60"/>
      <w:ind w:left="936" w:hanging="936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3"/>
      </w:numPr>
      <w:tabs>
        <w:tab w:val="clear" w:pos="794"/>
        <w:tab w:val="left" w:pos="1080"/>
      </w:tabs>
      <w:spacing w:before="240" w:after="60"/>
      <w:ind w:left="1080" w:hanging="1080"/>
      <w:outlineLvl w:val="2"/>
    </w:pPr>
    <w:rPr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3"/>
      </w:numPr>
      <w:spacing w:before="240" w:after="60"/>
      <w:ind w:hanging="1224"/>
      <w:outlineLvl w:val="3"/>
    </w:pPr>
    <w:rPr>
      <w:b/>
      <w:bCs/>
      <w:sz w:val="26"/>
      <w:szCs w:val="24"/>
    </w:rPr>
  </w:style>
  <w:style w:type="paragraph" w:styleId="Ttulo5">
    <w:name w:val="heading 5"/>
    <w:basedOn w:val="Normal"/>
    <w:next w:val="Normal"/>
    <w:link w:val="Ttulo5Char"/>
    <w:qFormat/>
    <w:pPr>
      <w:keepNext/>
      <w:numPr>
        <w:ilvl w:val="4"/>
        <w:numId w:val="3"/>
      </w:numPr>
      <w:spacing w:before="240" w:after="60"/>
      <w:ind w:hanging="1368"/>
      <w:outlineLvl w:val="4"/>
    </w:pPr>
    <w:rPr>
      <w:b/>
      <w:bCs/>
      <w:i/>
      <w:sz w:val="26"/>
    </w:rPr>
  </w:style>
  <w:style w:type="paragraph" w:styleId="Ttulo6">
    <w:name w:val="heading 6"/>
    <w:basedOn w:val="Normal"/>
    <w:next w:val="Normal"/>
    <w:link w:val="Ttulo6Char"/>
    <w:qFormat/>
    <w:pPr>
      <w:keepNext/>
      <w:numPr>
        <w:ilvl w:val="5"/>
        <w:numId w:val="3"/>
      </w:numPr>
      <w:spacing w:before="240" w:after="60"/>
      <w:ind w:hanging="1512"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link w:val="Ttulo7Char"/>
    <w:qFormat/>
    <w:pPr>
      <w:keepNext/>
      <w:numPr>
        <w:ilvl w:val="6"/>
        <w:numId w:val="3"/>
      </w:numPr>
      <w:spacing w:before="240" w:after="60"/>
      <w:ind w:hanging="1656"/>
      <w:outlineLvl w:val="6"/>
    </w:pPr>
    <w:rPr>
      <w:bCs/>
      <w:szCs w:val="18"/>
    </w:rPr>
  </w:style>
  <w:style w:type="paragraph" w:styleId="Ttulo8">
    <w:name w:val="heading 8"/>
    <w:basedOn w:val="Normal"/>
    <w:next w:val="Normal"/>
    <w:link w:val="Ttulo8Char"/>
    <w:qFormat/>
    <w:pPr>
      <w:keepNext/>
      <w:numPr>
        <w:ilvl w:val="7"/>
        <w:numId w:val="3"/>
      </w:numPr>
      <w:spacing w:before="240" w:after="60"/>
      <w:ind w:hanging="1800"/>
      <w:outlineLvl w:val="7"/>
    </w:pPr>
    <w:rPr>
      <w:bCs/>
      <w:i/>
      <w:szCs w:val="16"/>
    </w:rPr>
  </w:style>
  <w:style w:type="paragraph" w:styleId="Ttulo9">
    <w:name w:val="heading 9"/>
    <w:basedOn w:val="Normal"/>
    <w:next w:val="Normal"/>
    <w:link w:val="Ttulo9Char"/>
    <w:qFormat/>
    <w:pPr>
      <w:keepNext/>
      <w:numPr>
        <w:ilvl w:val="8"/>
        <w:numId w:val="3"/>
      </w:numPr>
      <w:spacing w:before="240" w:after="60"/>
      <w:ind w:hanging="1944"/>
      <w:outlineLvl w:val="8"/>
    </w:pPr>
    <w:rPr>
      <w:bCs/>
      <w:szCs w:val="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Bosch Office Sans" w:hAnsi="Bosch Office Sans" w:cs="Arial"/>
      <w:b/>
      <w:bCs/>
      <w:kern w:val="32"/>
      <w:sz w:val="32"/>
      <w:szCs w:val="32"/>
      <w:lang w:val="pt-PT"/>
    </w:rPr>
  </w:style>
  <w:style w:type="character" w:customStyle="1" w:styleId="Ttulo2Char">
    <w:name w:val="Título 2 Char"/>
    <w:basedOn w:val="Fontepargpadro"/>
    <w:link w:val="Ttulo2"/>
    <w:rPr>
      <w:rFonts w:ascii="Bosch Office Sans" w:hAnsi="Bosch Office Sans" w:cs="Arial"/>
      <w:b/>
      <w:bCs/>
      <w:i/>
      <w:iCs/>
      <w:sz w:val="28"/>
      <w:szCs w:val="28"/>
      <w:lang w:val="pt-PT"/>
    </w:rPr>
  </w:style>
  <w:style w:type="character" w:customStyle="1" w:styleId="Ttulo3Char">
    <w:name w:val="Título 3 Char"/>
    <w:basedOn w:val="Fontepargpadro"/>
    <w:link w:val="Ttulo3"/>
    <w:rPr>
      <w:rFonts w:ascii="Bosch Office Sans" w:hAnsi="Bosch Office Sans" w:cs="Arial"/>
      <w:b/>
      <w:bCs/>
      <w:sz w:val="28"/>
      <w:szCs w:val="26"/>
      <w:lang w:val="pt-PT"/>
    </w:rPr>
  </w:style>
  <w:style w:type="character" w:customStyle="1" w:styleId="Ttulo4Char">
    <w:name w:val="Título 4 Char"/>
    <w:basedOn w:val="Fontepargpadro"/>
    <w:link w:val="Ttulo4"/>
    <w:rPr>
      <w:rFonts w:ascii="Bosch Office Sans" w:hAnsi="Bosch Office Sans" w:cs="Arial"/>
      <w:b/>
      <w:bCs/>
      <w:sz w:val="26"/>
      <w:szCs w:val="24"/>
      <w:lang w:val="pt-PT"/>
    </w:rPr>
  </w:style>
  <w:style w:type="character" w:customStyle="1" w:styleId="Ttulo5Char">
    <w:name w:val="Título 5 Char"/>
    <w:basedOn w:val="Fontepargpadro"/>
    <w:link w:val="Ttulo5"/>
    <w:rPr>
      <w:rFonts w:ascii="Bosch Office Sans" w:hAnsi="Bosch Office Sans" w:cs="Arial"/>
      <w:b/>
      <w:bCs/>
      <w:i/>
      <w:sz w:val="26"/>
      <w:szCs w:val="22"/>
      <w:lang w:val="pt-PT"/>
    </w:rPr>
  </w:style>
  <w:style w:type="character" w:customStyle="1" w:styleId="Ttulo6Char">
    <w:name w:val="Título 6 Char"/>
    <w:basedOn w:val="Fontepargpadro"/>
    <w:link w:val="Ttulo6"/>
    <w:rPr>
      <w:rFonts w:ascii="Bosch Office Sans" w:hAnsi="Bosch Office Sans" w:cs="Arial"/>
      <w:b/>
      <w:bCs/>
      <w:sz w:val="22"/>
      <w:lang w:val="pt-PT"/>
    </w:rPr>
  </w:style>
  <w:style w:type="character" w:customStyle="1" w:styleId="Ttulo7Char">
    <w:name w:val="Título 7 Char"/>
    <w:basedOn w:val="Fontepargpadro"/>
    <w:link w:val="Ttulo7"/>
    <w:rPr>
      <w:rFonts w:ascii="Bosch Office Sans" w:hAnsi="Bosch Office Sans" w:cs="Arial"/>
      <w:bCs/>
      <w:sz w:val="22"/>
      <w:szCs w:val="18"/>
      <w:lang w:val="pt-PT"/>
    </w:rPr>
  </w:style>
  <w:style w:type="character" w:customStyle="1" w:styleId="Ttulo8Char">
    <w:name w:val="Título 8 Char"/>
    <w:basedOn w:val="Fontepargpadro"/>
    <w:link w:val="Ttulo8"/>
    <w:rPr>
      <w:rFonts w:ascii="Bosch Office Sans" w:hAnsi="Bosch Office Sans" w:cs="Arial"/>
      <w:bCs/>
      <w:i/>
      <w:sz w:val="22"/>
      <w:szCs w:val="16"/>
      <w:lang w:val="pt-PT"/>
    </w:rPr>
  </w:style>
  <w:style w:type="character" w:customStyle="1" w:styleId="Ttulo9Char">
    <w:name w:val="Título 9 Char"/>
    <w:basedOn w:val="Fontepargpadro"/>
    <w:link w:val="Ttulo9"/>
    <w:rPr>
      <w:rFonts w:ascii="Bosch Office Sans" w:hAnsi="Bosch Office Sans" w:cs="Arial"/>
      <w:bCs/>
      <w:sz w:val="22"/>
      <w:szCs w:val="14"/>
      <w:lang w:val="pt-PT"/>
    </w:rPr>
  </w:style>
  <w:style w:type="paragraph" w:styleId="Cabealho">
    <w:name w:val="header"/>
    <w:basedOn w:val="Normal"/>
    <w:link w:val="Cabealho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Bosch Office Sans" w:hAnsi="Bosch Office Sans" w:cs="Arial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Bosch Office Sans" w:hAnsi="Bosch Office Sans" w:cs="Arial"/>
      <w:sz w:val="22"/>
      <w:szCs w:val="22"/>
    </w:r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customStyle="1" w:styleId="Subjectpage2">
    <w:name w:val="Subject page2"/>
    <w:basedOn w:val="Fontepargpadro"/>
    <w:uiPriority w:val="1"/>
    <w:unhideWhenUsed/>
    <w:rPr>
      <w:rFonts w:asciiTheme="minorHAnsi" w:hAnsiTheme="minorHAnsi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67CA\AppData\Local\s.a.x.%20Software%20GmbH\MasterLayout\cache\template\RBOBER00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B62D36F0EC4C279D847D5CA04A0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F03D81-A527-4F8C-B5E5-7D59A4D21BEC}"/>
      </w:docPartPr>
      <w:docPartBody>
        <w:p w:rsidR="00AE5668" w:rsidRDefault="00AE5668"/>
      </w:docPartBody>
    </w:docPart>
    <w:docPart>
      <w:docPartPr>
        <w:name w:val="7674A2D85D4243C6929590EF4F267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AD06DC-38B5-43E8-BA79-B7C3FE5F06EA}"/>
      </w:docPartPr>
      <w:docPartBody>
        <w:p w:rsidR="00AE5668" w:rsidRDefault="00AE5668"/>
      </w:docPartBody>
    </w:docPart>
    <w:docPart>
      <w:docPartPr>
        <w:name w:val="8CD120610CEC442884435320228B48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62AF6B-68EE-42B0-B22B-9BD0E7BF7BE5}"/>
      </w:docPartPr>
      <w:docPartBody>
        <w:p w:rsidR="00AE5668" w:rsidRDefault="00AE5668"/>
      </w:docPartBody>
    </w:docPart>
    <w:docPart>
      <w:docPartPr>
        <w:name w:val="54C1F5685F814073BC1AFF5836D994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2FF6B8-B200-494C-96EC-62B9F09F0417}"/>
      </w:docPartPr>
      <w:docPartBody>
        <w:p w:rsidR="00AE5668" w:rsidRDefault="00AE5668"/>
      </w:docPartBody>
    </w:docPart>
    <w:docPart>
      <w:docPartPr>
        <w:name w:val="19E084083BA848E68921B9D08ECAB2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DF64AB-70D4-431D-8EF4-6BAF982C5FC9}"/>
      </w:docPartPr>
      <w:docPartBody>
        <w:p w:rsidR="00AE5668" w:rsidRDefault="00AE5668">
          <w:pPr>
            <w:pStyle w:val="19E084083BA848E68921B9D08ECAB2C9"/>
          </w:pPr>
          <w:r>
            <w:rPr>
              <w:b/>
              <w:highlight w:val="lightGray"/>
            </w:rPr>
            <w:t>$plh_additionalnote$</w:t>
          </w:r>
        </w:p>
      </w:docPartBody>
    </w:docPart>
    <w:docPart>
      <w:docPartPr>
        <w:name w:val="231492EC4074425EAABDF08EFB69D0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C4E6D2-DED2-4A01-9E08-80B9AA4834FD}"/>
      </w:docPartPr>
      <w:docPartBody>
        <w:p w:rsidR="00AE5668" w:rsidRDefault="00AE566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sch Office Sans">
    <w:altName w:val="Times New Roman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68"/>
    <w:rsid w:val="00A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9E084083BA848E68921B9D08ECAB2C9">
    <w:name w:val="19E084083BA848E68921B9D08ECAB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osch NG">
  <a:themeElements>
    <a:clrScheme name="Bosch Blau">
      <a:dk1>
        <a:sysClr val="windowText" lastClr="000000"/>
      </a:dk1>
      <a:lt1>
        <a:sysClr val="window" lastClr="FFFFFF"/>
      </a:lt1>
      <a:dk2>
        <a:srgbClr val="424C58"/>
      </a:dk2>
      <a:lt2>
        <a:srgbClr val="B2B3B5"/>
      </a:lt2>
      <a:accent1>
        <a:srgbClr val="007BC0"/>
      </a:accent1>
      <a:accent2>
        <a:srgbClr val="004975"/>
      </a:accent2>
      <a:accent3>
        <a:srgbClr val="007BC0"/>
      </a:accent3>
      <a:accent4>
        <a:srgbClr val="004975"/>
      </a:accent4>
      <a:accent5>
        <a:srgbClr val="007BC0"/>
      </a:accent5>
      <a:accent6>
        <a:srgbClr val="004975"/>
      </a:accent6>
      <a:hlink>
        <a:srgbClr val="738CB4"/>
      </a:hlink>
      <a:folHlink>
        <a:srgbClr val="B0BBD0"/>
      </a:folHlink>
    </a:clrScheme>
    <a:fontScheme name="Bosch">
      <a:majorFont>
        <a:latin typeface="Bosch Office Sans"/>
        <a:ea typeface=""/>
        <a:cs typeface=""/>
      </a:majorFont>
      <a:minorFont>
        <a:latin typeface="Bosch Offic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osch Red 50">
      <a:srgbClr val="ED0007"/>
    </a:custClr>
    <a:custClr name="Bosch Purple 40">
      <a:srgbClr val="9E2896"/>
    </a:custClr>
    <a:custClr name="Bosch Purple 20">
      <a:srgbClr val="551151"/>
    </a:custClr>
    <a:custClr name="Bosch Blue 50">
      <a:srgbClr val="007BC0"/>
    </a:custClr>
    <a:custClr name="Bosch Blue 30">
      <a:srgbClr val="004975"/>
    </a:custClr>
    <a:custClr name="Bosch Turquoise 50">
      <a:srgbClr val="18837E"/>
    </a:custClr>
    <a:custClr name="Bosch Turquoise 30">
      <a:srgbClr val="0A4F4B"/>
    </a:custClr>
    <a:custClr name="Bosch Green 50">
      <a:srgbClr val="00884A"/>
    </a:custClr>
    <a:custClr name="Bosch Green 30">
      <a:srgbClr val="00512A"/>
    </a:custClr>
    <a:custClr name="Bosch Gray 50">
      <a:srgbClr val="71767C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axML>
  <saxMLTemplate>RBOBER00</saxMLTemplate>
  <Variablen>
    <Variable>
      <Name>dyn_date</Name>
      <OrgInhalt>27/01/2022</OrgInhalt>
      <Wert>27/01/2022</Wert>
      <Platzhalter>False</Platzhalter>
      <DocDatenDialog>True</DocDatenDialog>
      <Label>Data:</Label>
      <FrageVar>False</FrageVar>
      <Prefix/>
      <Suffix/>
      <WegfallVar/>
      <MussFeld>False</MussFeld>
      <InDokument>True</InDokument>
      <Reihenfolge>1</Reihenfolge>
    </Variable>
    <Variable>
      <Name>docnr</Name>
      <OrgInhalt/>
      <Wert/>
      <Platzhalter>False</Platzhalter>
      <DocDatenDialog>True</DocDatenDialog>
      <Label>N.º do documento:</Label>
      <FrageVar>False</FrageVar>
      <Prefix/>
      <Suffix/>
      <WegfallVar>tr_nr</WegfallVar>
      <MussFeld>False</MussFeld>
      <InDokument>True</InDokument>
      <Reihenfolge>2</Reihenfolge>
    </Variable>
    <Variable>
      <Name>issue</Name>
      <OrgInhalt>$issue$</OrgInhalt>
      <Wert>$issue$</Wert>
      <Platzhalter>False</Platzhalter>
      <DocDatenDialog>True</DocDatenDialog>
      <Label>Versão:</Label>
      <FrageVar>False</FrageVar>
      <Prefix/>
      <Suffix/>
      <MaxZeilen>2</MaxZeilen>
      <WegfallVar/>
      <MussFeld>False</MussFeld>
      <InDokument>True</InDokument>
      <Reihenfolge>3</Reihenfolge>
    </Variable>
    <Variable>
      <Name>topic</Name>
      <OrgInhalt/>
      <Wert/>
      <Platzhalter>False</Platzhalter>
      <DocDatenDialog>True</DocDatenDialog>
      <Label>Assunto:</Label>
      <FrageVar>False</FrageVar>
      <Prefix/>
      <Suffix/>
      <MaxZeilen>3</MaxZeilen>
      <WegfallVar/>
      <MussFeld>False</MussFeld>
      <InDokument>True</InDokument>
      <Reihenfolge>4</Reihenfolge>
    </Variable>
    <Variable>
      <Name>description</Name>
      <OrgInhalt>$description$</OrgInhalt>
      <Wert>$description$</Wert>
      <Platzhalter>False</Platzhalter>
      <DocDatenDialog>True</DocDatenDialog>
      <Label>Revisado por:</Label>
      <FrageVar>False</FrageVar>
      <Prefix/>
      <Suffix/>
      <MaxZeilen>3</MaxZeilen>
      <WegfallVar/>
      <MussFeld>False</MussFeld>
      <InDokument>True</InDokument>
      <Reihenfolge>5</Reihenfolge>
    </Variable>
    <Variable>
      <Name>additionalnote</Name>
      <OrgInhalt/>
      <Wert/>
      <Platzhalter>False</Platzhalter>
      <DocDatenDialog>True</DocDatenDialog>
      <Label>Nota adicional:</Label>
      <FrageVar>False</FrageVar>
      <Prefix/>
      <Suffix/>
      <WegfallVar/>
      <MussFeld>False</MussFeld>
      <InDokument>True</InDokument>
      <Reihenfolge>6</Reihenfolge>
    </Variable>
    <Variable>
      <Name>departmentshort</Name>
      <OrgInhalt>CaP/ETS</OrgInhalt>
      <Wert>CaP/ETS</Wert>
      <Platzhalter>False</Platzhalter>
      <DocDatenDialog>True</DocDatenDialog>
      <Label>De:</Label>
      <FrageVar>False</FrageVar>
      <Prefix/>
      <Suffix/>
      <MaxZeilen>3</MaxZeilen>
      <WegfallVar/>
      <MussFeld>False</MussFeld>
      <InDokument>True</InDokument>
      <MaxZeilen>3</MaxZeilen>
      <Reihenfolge>7</Reihenfolge>
    </Variable>
    <Variable>
      <Name>username</Name>
      <OrgInhalt>TDS CAD</OrgInhalt>
      <Wert>TDS CAD</Wert>
      <Platzhalter>False</Platzhalter>
      <DocDatenDialog>True</DocDatenDialog>
      <Label>Encarregado:</Label>
      <FrageVar>False</FrageVar>
      <Prefix/>
      <Suffix/>
      <MaxZeilen>3</MaxZeilen>
      <WegfallVar/>
      <MussFeld>False</MussFeld>
      <InDokument>True</InDokument>
      <MaxZeilen>3</MaxZeilen>
      <Reihenfolge>8</Reihenfolge>
    </Variable>
    <Variable>
      <Name>phonedirect</Name>
      <OrgInhalt>+55 19 2103-1564</OrgInhalt>
      <Wert>+55 19 2103-1564</Wert>
      <Platzhalter>False</Platzhalter>
      <DocDatenDialog>True</DocDatenDialog>
      <Label>Telefone:</Label>
      <FrageVar>False</FrageVar>
      <Prefix/>
      <Suffix/>
      <MaxZeilen>3</MaxZeilen>
      <WegfallVar/>
      <MussFeld>False</MussFeld>
      <InDokument>True</InDokument>
      <MaxZeilen>3</MaxZeilen>
      <Reihenfolge>9</Reihenfolge>
    </Variable>
    <Variable>
      <Name>tr_nr</Name>
      <OrgInhalt>N.o</OrgInhalt>
      <Wert>N.o</Wert>
      <Platzhalter>False</Platzhalter>
      <DocDatenDialog>False</DocDatenDialog>
      <Label/>
      <FrageVar>False</FrageVar>
      <Prefix/>
      <Suffix/>
      <WegfallVar/>
      <MussFeld>False</MussFeld>
      <InDokument>True</InDokument>
      <Reihenfolge/>
    </Variable>
  </Variablen>
</sa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A6AB-91D3-44EB-B2D8-622A3FDCACFA}">
  <ds:schemaRefs/>
</ds:datastoreItem>
</file>

<file path=customXml/itemProps2.xml><?xml version="1.0" encoding="utf-8"?>
<ds:datastoreItem xmlns:ds="http://schemas.openxmlformats.org/officeDocument/2006/customXml" ds:itemID="{D6CA6B70-A918-4188-B6C1-1F6D26C77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RBOBER00_1.dotx</Template>
  <TotalTime>0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CAD TDS (CaP/ETS)</dc:creator>
  <cp:keywords/>
  <dc:description/>
  <cp:lastModifiedBy>ETS Campinas (CaP/ETS)</cp:lastModifiedBy>
  <cp:revision>6</cp:revision>
  <cp:lastPrinted>2022-01-27T19:43:00Z</cp:lastPrinted>
  <dcterms:created xsi:type="dcterms:W3CDTF">2022-01-27T17:41:00Z</dcterms:created>
  <dcterms:modified xsi:type="dcterms:W3CDTF">2022-01-27T19:54:00Z</dcterms:modified>
</cp:coreProperties>
</file>