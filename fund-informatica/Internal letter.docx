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bottomFromText="905" w:vertAnchor="page" w:tblpY="29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6424"/>
      </w:tblGrid>
      <w:tr w:rsidR="0068001C" w14:paraId="7CD1D93F" w14:textId="77777777">
        <w:tc>
          <w:tcPr>
            <w:tcW w:w="1089" w:type="dxa"/>
          </w:tcPr>
          <w:p w14:paraId="70D473F0" w14:textId="77777777" w:rsidR="0068001C" w:rsidRDefault="00B10B81">
            <w:pPr>
              <w:rPr>
                <w:spacing w:val="4"/>
                <w:sz w:val="15"/>
              </w:rPr>
            </w:pPr>
            <w:r>
              <w:rPr>
                <w:spacing w:val="4"/>
                <w:sz w:val="15"/>
              </w:rPr>
              <w:t>Destinatário</w:t>
            </w:r>
          </w:p>
        </w:tc>
        <w:tc>
          <w:tcPr>
            <w:tcW w:w="6424" w:type="dxa"/>
          </w:tcPr>
          <w:p w14:paraId="2170BB65" w14:textId="10074857" w:rsidR="0068001C" w:rsidRDefault="000F49A7">
            <w:sdt>
              <w:sdtPr>
                <w:alias w:val="Variable"/>
                <w:tag w:val="recipient"/>
                <w:id w:val="584495354"/>
                <w:lock w:val="sdtLocked"/>
                <w:placeholder>
                  <w:docPart w:val="080044A8B5F546CABB1E9C25E0087755"/>
                </w:placeholder>
                <w15:appearance w15:val="hidden"/>
              </w:sdtPr>
              <w:sdtEndPr/>
              <w:sdtContent>
                <w:r w:rsidR="00AA4C94">
                  <w:t>Josoaldo Augustus II</w:t>
                </w:r>
              </w:sdtContent>
            </w:sdt>
          </w:p>
        </w:tc>
      </w:tr>
      <w:tr w:rsidR="0068001C" w14:paraId="22AA6386" w14:textId="77777777">
        <w:trPr>
          <w:trHeight w:val="314"/>
        </w:trPr>
        <w:tc>
          <w:tcPr>
            <w:tcW w:w="1089" w:type="dxa"/>
          </w:tcPr>
          <w:p w14:paraId="198831A3" w14:textId="77777777" w:rsidR="0068001C" w:rsidRDefault="00B10B81">
            <w:pPr>
              <w:rPr>
                <w:spacing w:val="4"/>
                <w:sz w:val="15"/>
              </w:rPr>
            </w:pPr>
            <w:r>
              <w:rPr>
                <w:spacing w:val="4"/>
                <w:sz w:val="15"/>
              </w:rPr>
              <w:t>Cc</w:t>
            </w:r>
          </w:p>
        </w:tc>
        <w:tc>
          <w:tcPr>
            <w:tcW w:w="6424" w:type="dxa"/>
          </w:tcPr>
          <w:p w14:paraId="18E4F57C" w14:textId="7398CF6D" w:rsidR="0068001C" w:rsidRDefault="000F49A7">
            <w:sdt>
              <w:sdtPr>
                <w:alias w:val="Variable"/>
                <w:tag w:val="cc"/>
                <w:id w:val="538087703"/>
                <w:lock w:val="sdtLocked"/>
                <w:placeholder>
                  <w:docPart w:val="080044A8B5F546CABB1E9C25E0087755"/>
                </w:placeholder>
                <w:showingPlcHdr/>
                <w15:appearance w15:val="hidden"/>
              </w:sdtPr>
              <w:sdtEndPr/>
              <w:sdtContent/>
            </w:sdt>
          </w:p>
        </w:tc>
      </w:tr>
    </w:tbl>
    <w:sdt>
      <w:sdtPr>
        <w:alias w:val="Variable"/>
        <w:tag w:val="subject"/>
        <w:id w:val="531385855"/>
        <w:lock w:val="sdtLocked"/>
        <w:placeholder>
          <w:docPart w:val="080044A8B5F546CABB1E9C25E0087755"/>
        </w:placeholder>
        <w15:appearance w15:val="hidden"/>
      </w:sdtPr>
      <w:sdtEndPr/>
      <w:sdtContent>
        <w:p w14:paraId="7DB8DE79" w14:textId="13E71A63" w:rsidR="0068001C" w:rsidRDefault="001A009D">
          <w:pPr>
            <w:pStyle w:val="subject"/>
          </w:pPr>
          <w:r>
            <w:t>Carta de apresentação – Estágio Bosch</w:t>
          </w:r>
          <w:r w:rsidR="00AA4C94">
            <w:t>.</w:t>
          </w:r>
        </w:p>
      </w:sdtContent>
    </w:sdt>
    <w:p w14:paraId="383BBD25" w14:textId="77777777" w:rsidR="0068001C" w:rsidRDefault="0068001C"/>
    <w:p w14:paraId="66D41193" w14:textId="7411D766" w:rsidR="0068001C" w:rsidRDefault="00AA4C94">
      <w:r>
        <w:t>Prezado Josoaldo,</w:t>
      </w:r>
    </w:p>
    <w:p w14:paraId="6B814B14" w14:textId="5A8DC685" w:rsidR="00AA4C94" w:rsidRDefault="00AA4C94"/>
    <w:p w14:paraId="5063FB9D" w14:textId="5E4B94DE" w:rsidR="001A009D" w:rsidRDefault="00AA4C94">
      <w:r>
        <w:tab/>
      </w:r>
      <w:r w:rsidR="001A009D">
        <w:t>Meu nome é Vitor e s</w:t>
      </w:r>
      <w:r>
        <w:t xml:space="preserve">ou candidato à vaga de estágio em </w:t>
      </w:r>
      <w:r w:rsidR="001A009D">
        <w:t xml:space="preserve">ADS, como meu período de aprendiz está terminando, </w:t>
      </w:r>
      <w:r w:rsidR="00601452">
        <w:t>estou disposto a</w:t>
      </w:r>
      <w:r w:rsidR="001A009D">
        <w:t xml:space="preserve"> ser designado para estágio e satisfazer todos os pré-requisitos necessário do cargo.</w:t>
      </w:r>
    </w:p>
    <w:p w14:paraId="67BA2F4E" w14:textId="0190292A" w:rsidR="001A009D" w:rsidRDefault="001A009D">
      <w:r>
        <w:tab/>
        <w:t>Após me formar em ADS no Senai, juntamente ao curso Informática para Internet realizado a parte também no Senai, espero encontrar novos desafios profissionais que testem meu conhecimento na área.</w:t>
      </w:r>
      <w:r>
        <w:tab/>
      </w:r>
    </w:p>
    <w:p w14:paraId="0A522A3B" w14:textId="7C5E6F2D" w:rsidR="001A009D" w:rsidRDefault="001A009D">
      <w:r>
        <w:tab/>
      </w:r>
      <w:r w:rsidR="00601452">
        <w:t xml:space="preserve">Possuo grandes expectativas para essa nova jornada, agradeço por essa oportunidade e sua atenção. </w:t>
      </w:r>
    </w:p>
    <w:p w14:paraId="7980E962" w14:textId="588CF85A" w:rsidR="00601452" w:rsidRDefault="00601452"/>
    <w:p w14:paraId="332084B7" w14:textId="77777777" w:rsidR="00601452" w:rsidRDefault="00601452"/>
    <w:p w14:paraId="7739EE22" w14:textId="2F62ECAC" w:rsidR="00601452" w:rsidRDefault="00601452">
      <w:r>
        <w:t>Atenciosamente,</w:t>
      </w:r>
    </w:p>
    <w:p w14:paraId="011E537C" w14:textId="61717471" w:rsidR="00601452" w:rsidRDefault="00601452">
      <w:r>
        <w:t>Vitor Miura</w:t>
      </w:r>
    </w:p>
    <w:p w14:paraId="70B32C23" w14:textId="77777777" w:rsidR="0068001C" w:rsidRDefault="0068001C"/>
    <w:p w14:paraId="24B11E99" w14:textId="77777777" w:rsidR="0068001C" w:rsidRDefault="0068001C"/>
    <w:p w14:paraId="39EF8C01" w14:textId="77777777" w:rsidR="0068001C" w:rsidRDefault="00B10B81">
      <w:r>
        <w:t>CaP/ETS</w:t>
      </w:r>
    </w:p>
    <w:p w14:paraId="35DAD396" w14:textId="77777777" w:rsidR="0068001C" w:rsidRDefault="0068001C"/>
    <w:p w14:paraId="26F3F770" w14:textId="77777777" w:rsidR="0068001C" w:rsidRDefault="0068001C"/>
    <w:p w14:paraId="78684446" w14:textId="77777777" w:rsidR="0068001C" w:rsidRDefault="0068001C"/>
    <w:p w14:paraId="5310214C" w14:textId="77777777" w:rsidR="0068001C" w:rsidRDefault="0068001C"/>
    <w:sdt>
      <w:sdtPr>
        <w:alias w:val="Variable"/>
        <w:tag w:val="annexes"/>
        <w:id w:val="-2083206394"/>
        <w:lock w:val="sdtLocked"/>
        <w:placeholder>
          <w:docPart w:val="080044A8B5F546CABB1E9C25E0087755"/>
        </w:placeholder>
        <w15:appearance w15:val="hidden"/>
      </w:sdtPr>
      <w:sdtEndPr/>
      <w:sdtContent>
        <w:p w14:paraId="2CDA41CB" w14:textId="77777777" w:rsidR="0068001C" w:rsidRDefault="000F49A7"/>
      </w:sdtContent>
    </w:sdt>
    <w:p w14:paraId="4C1AD2C6" w14:textId="77777777" w:rsidR="0068001C" w:rsidRDefault="0068001C">
      <w:pPr>
        <w:spacing w:line="240" w:lineRule="auto"/>
      </w:pPr>
    </w:p>
    <w:sectPr w:rsidR="006800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520" w:right="3016" w:bottom="680" w:left="1270" w:header="822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0BC9C" w14:textId="77777777" w:rsidR="00B10B81" w:rsidRDefault="00B10B81">
      <w:pPr>
        <w:spacing w:line="240" w:lineRule="auto"/>
      </w:pPr>
      <w:r>
        <w:separator/>
      </w:r>
    </w:p>
  </w:endnote>
  <w:endnote w:type="continuationSeparator" w:id="0">
    <w:p w14:paraId="57258716" w14:textId="77777777" w:rsidR="00B10B81" w:rsidRDefault="00B10B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sch Office Sans">
    <w:altName w:val="Times New Roman"/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8D52" w14:textId="77777777" w:rsidR="000F49A7" w:rsidRDefault="000F49A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AC5F6" w14:textId="77777777" w:rsidR="0068001C" w:rsidRDefault="00B10B81">
    <w:pPr>
      <w:pStyle w:val="Rodap"/>
    </w:pPr>
    <w:r>
      <w:rPr>
        <w:noProof/>
      </w:rPr>
      <mc:AlternateContent>
        <mc:Choice Requires="wps">
          <w:drawing>
            <wp:anchor distT="165100" distB="0" distL="0" distR="0" simplePos="0" relativeHeight="251715583" behindDoc="0" locked="0" layoutInCell="1" allowOverlap="0" wp14:anchorId="45D7C575" wp14:editId="01BF01BC">
              <wp:simplePos x="0" y="0"/>
              <wp:positionH relativeFrom="margin">
                <wp:align>left</wp:align>
              </wp:positionH>
              <wp:positionV relativeFrom="page">
                <wp:posOffset>10052685</wp:posOffset>
              </wp:positionV>
              <wp:extent cx="4832350" cy="406400"/>
              <wp:effectExtent l="0" t="0" r="6350" b="0"/>
              <wp:wrapSquare wrapText="bothSides"/>
              <wp:docPr id="196" name="shape_filenam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0" cy="406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10"/>
                              <w:szCs w:val="10"/>
                            </w:rPr>
                            <w:alias w:val="docname"/>
                            <w:tag w:val="docname"/>
                            <w:id w:val="1970940080"/>
                            <w15:appearance w15:val="hidden"/>
                          </w:sdtPr>
                          <w:sdtEndPr/>
                          <w:sdtContent>
                            <w:p w14:paraId="2EEE6D17" w14:textId="1047B44E" w:rsidR="0068001C" w:rsidRDefault="00B10B81">
                              <w:pPr>
                                <w:jc w:val="right"/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begin"/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instrText xml:space="preserve"> FILENAME \* MERGEFORMAT </w:instrText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separate"/>
                              </w:r>
                              <w:r w:rsidR="000F49A7">
                                <w:rPr>
                                  <w:noProof/>
                                  <w:color w:val="FFFFFF" w:themeColor="background1"/>
                                  <w:sz w:val="10"/>
                                  <w:szCs w:val="10"/>
                                </w:rPr>
                                <w:t>Internal letter.docx</w:t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7C575" id="_x0000_t202" coordsize="21600,21600" o:spt="202" path="m,l,21600r21600,l21600,xe">
              <v:stroke joinstyle="miter"/>
              <v:path gradientshapeok="t" o:connecttype="rect"/>
            </v:shapetype>
            <v:shape id="shape_filename" o:spid="_x0000_s1030" type="#_x0000_t202" style="position:absolute;margin-left:0;margin-top:791.55pt;width:380.5pt;height:32pt;z-index:251715583;visibility:visible;mso-wrap-style:square;mso-width-percent:0;mso-height-percent:0;mso-wrap-distance-left:0;mso-wrap-distance-top:13pt;mso-wrap-distance-right:0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" o:allowoverlap="f" stroked="f">
              <v:textbox inset="0,0,0,0">
                <w:txbxContent>
                  <w:sdt>
                    <w:sdtPr>
                      <w:rPr>
                        <w:color w:val="FFFFFF" w:themeColor="background1"/>
                        <w:sz w:val="10"/>
                        <w:szCs w:val="10"/>
                      </w:rPr>
                      <w:alias w:val="docname"/>
                      <w:tag w:val="docname"/>
                      <w:id w:val="1970940080"/>
                      <w15:appearance w15:val="hidden"/>
                    </w:sdtPr>
                    <w:sdtEndPr/>
                    <w:sdtContent>
                      <w:p w14:paraId="2EEE6D17" w14:textId="1047B44E" w:rsidR="0068001C" w:rsidRDefault="00B10B81">
                        <w:pPr>
                          <w:jc w:val="right"/>
                          <w:rPr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begin"/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instrText xml:space="preserve"> FILENAME \* MERGEFORMAT </w:instrText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separate"/>
                        </w:r>
                        <w:r w:rsidR="000F49A7">
                          <w:rPr>
                            <w:noProof/>
                            <w:color w:val="FFFFFF" w:themeColor="background1"/>
                            <w:sz w:val="10"/>
                            <w:szCs w:val="10"/>
                          </w:rPr>
                          <w:t>Internal letter.docx</w:t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18656" behindDoc="0" locked="0" layoutInCell="1" allowOverlap="1" wp14:anchorId="17B22FD0" wp14:editId="29E0FFFB">
          <wp:simplePos x="0" y="0"/>
          <wp:positionH relativeFrom="page">
            <wp:posOffset>9525</wp:posOffset>
          </wp:positionH>
          <wp:positionV relativeFrom="paragraph">
            <wp:posOffset>-1430020</wp:posOffset>
          </wp:positionV>
          <wp:extent cx="7547328" cy="1985645"/>
          <wp:effectExtent l="0" t="0" r="0" b="0"/>
          <wp:wrapNone/>
          <wp:docPr id="192" name="invis_footer_page2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4462" cy="20006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27000" distB="0" distL="0" distR="0" simplePos="0" relativeHeight="251679744" behindDoc="0" locked="0" layoutInCell="1" allowOverlap="0" wp14:anchorId="37C8FA41" wp14:editId="343560B0">
              <wp:simplePos x="0" y="0"/>
              <wp:positionH relativeFrom="margin">
                <wp:align>left</wp:align>
              </wp:positionH>
              <wp:positionV relativeFrom="page">
                <wp:posOffset>10052969</wp:posOffset>
              </wp:positionV>
              <wp:extent cx="4832350" cy="406400"/>
              <wp:effectExtent l="0" t="0" r="6350" b="0"/>
              <wp:wrapSquare wrapText="bothSides"/>
              <wp:docPr id="13" name="shape_filename_pag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0" cy="406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10"/>
                              <w:szCs w:val="10"/>
                            </w:rPr>
                            <w:alias w:val="docname"/>
                            <w:tag w:val="docname"/>
                            <w:id w:val="-702094427"/>
                            <w:lock w:val="sdtContentLocked"/>
                            <w:placeholder>
                              <w:docPart w:val="080044A8B5F546CABB1E9C25E0087755"/>
                            </w:placeholder>
                            <w15:appearance w15:val="hidden"/>
                          </w:sdtPr>
                          <w:sdtEndPr/>
                          <w:sdtContent>
                            <w:p w14:paraId="0DC682E9" w14:textId="77777777" w:rsidR="0068001C" w:rsidRDefault="00B10B81">
                              <w:pPr>
                                <w:jc w:val="right"/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begin"/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instrText xml:space="preserve"> FILENAME \* MERGEFORMAT </w:instrText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 w:val="10"/>
                                  <w:szCs w:val="10"/>
                                </w:rPr>
                                <w:t>template.docx</w:t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C8FA41" id="shape_filename_page2" o:spid="_x0000_s1031" type="#_x0000_t202" style="position:absolute;margin-left:0;margin-top:791.55pt;width:380.5pt;height:32pt;z-index:251679744;visibility:visible;mso-wrap-style:square;mso-width-percent:0;mso-height-percent:0;mso-wrap-distance-left:0;mso-wrap-distance-top:10pt;mso-wrap-distance-right:0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" o:allowoverlap="f" stroked="f">
              <v:textbox inset="0,0,0,0">
                <w:txbxContent>
                  <w:sdt>
                    <w:sdtPr>
                      <w:rPr>
                        <w:color w:val="FFFFFF" w:themeColor="background1"/>
                        <w:sz w:val="10"/>
                        <w:szCs w:val="10"/>
                      </w:rPr>
                      <w:alias w:val="docname"/>
                      <w:tag w:val="docname"/>
                      <w:id w:val="-702094427"/>
                      <w:lock w:val="sdtContentLocked"/>
                      <w:placeholder>
                        <w:docPart w:val="080044A8B5F546CABB1E9C25E0087755"/>
                      </w:placeholder>
                      <w15:appearance w15:val="hidden"/>
                    </w:sdtPr>
                    <w:sdtEndPr/>
                    <w:sdtContent>
                      <w:p w14:paraId="0DC682E9" w14:textId="77777777" w:rsidR="0068001C" w:rsidRDefault="00B10B81">
                        <w:pPr>
                          <w:jc w:val="right"/>
                          <w:rPr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begin"/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instrText xml:space="preserve"> FILENAME \* MERGEFORMAT </w:instrText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FFFFF" w:themeColor="background1"/>
                            <w:sz w:val="10"/>
                            <w:szCs w:val="10"/>
                          </w:rPr>
                          <w:t>template.docx</w:t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5648" behindDoc="0" locked="0" layoutInCell="1" allowOverlap="1" wp14:anchorId="7ECB07F1" wp14:editId="4DFC97BE">
              <wp:simplePos x="0" y="0"/>
              <wp:positionH relativeFrom="page">
                <wp:align>right</wp:align>
              </wp:positionH>
              <wp:positionV relativeFrom="page">
                <wp:posOffset>9040495</wp:posOffset>
              </wp:positionV>
              <wp:extent cx="1656080" cy="1634490"/>
              <wp:effectExtent l="0" t="0" r="1270" b="3810"/>
              <wp:wrapSquare wrapText="bothSides"/>
              <wp:docPr id="1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634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F8C255" w14:textId="77777777" w:rsidR="0068001C" w:rsidRDefault="00B10B81">
                          <w:pPr>
                            <w:spacing w:before="1641" w:after="68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 xml:space="preserve">Página 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 xml:space="preserve"> de 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instrText>NUMPAGES  \* Arabic  \* MERGEFORMAT</w:instrTex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CB07F1" id="_x0000_s1032" type="#_x0000_t202" style="position:absolute;margin-left:79.2pt;margin-top:711.85pt;width:130.4pt;height:128.7pt;z-index:251675648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" stroked="f">
              <v:textbox inset="0,0,0,0">
                <w:txbxContent>
                  <w:p w14:paraId="67F8C255" w14:textId="77777777" w:rsidR="0068001C" w:rsidRDefault="00B10B81">
                    <w:pPr>
                      <w:spacing w:before="1641" w:after="680"/>
                      <w:rPr>
                        <w:noProof/>
                        <w:sz w:val="20"/>
                        <w:szCs w:val="20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t xml:space="preserve">Página 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instrText>PAGE  \* Arabic  \* MERGEFORMAT</w:instrTex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t>2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noProof/>
                        <w:sz w:val="20"/>
                        <w:szCs w:val="20"/>
                      </w:rPr>
                      <w:t xml:space="preserve"> de 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instrText>NUMPAGES  \* Arabic  \* MERGEFORMAT</w:instrTex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t>2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77378" w14:textId="77777777" w:rsidR="0068001C" w:rsidRDefault="00B10B81">
    <w:pPr>
      <w:pStyle w:val="Rodap"/>
    </w:pPr>
    <w:r>
      <w:rPr>
        <w:noProof/>
      </w:rPr>
      <w:drawing>
        <wp:anchor distT="0" distB="0" distL="114300" distR="114300" simplePos="0" relativeHeight="251714560" behindDoc="0" locked="0" layoutInCell="1" allowOverlap="1" wp14:anchorId="19DFAAEB" wp14:editId="34ACB0AB">
          <wp:simplePos x="0" y="0"/>
          <wp:positionH relativeFrom="page">
            <wp:posOffset>9525</wp:posOffset>
          </wp:positionH>
          <wp:positionV relativeFrom="paragraph">
            <wp:posOffset>-718184</wp:posOffset>
          </wp:positionV>
          <wp:extent cx="7551661" cy="1600200"/>
          <wp:effectExtent l="0" t="0" r="0" b="0"/>
          <wp:wrapNone/>
          <wp:docPr id="10" name="invis_footer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675" cy="16148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55710D" w14:textId="77777777" w:rsidR="0068001C" w:rsidRDefault="00B10B81">
    <w:pPr>
      <w:pStyle w:val="Rodap"/>
    </w:pPr>
    <w:r>
      <w:rPr>
        <w:noProof/>
      </w:rPr>
      <mc:AlternateContent>
        <mc:Choice Requires="wps">
          <w:drawing>
            <wp:anchor distT="165100" distB="0" distL="0" distR="0" simplePos="0" relativeHeight="251691007" behindDoc="0" locked="0" layoutInCell="1" allowOverlap="0" wp14:anchorId="60026BE8" wp14:editId="57F290AD">
              <wp:simplePos x="0" y="0"/>
              <wp:positionH relativeFrom="margin">
                <wp:align>left</wp:align>
              </wp:positionH>
              <wp:positionV relativeFrom="page">
                <wp:posOffset>10052685</wp:posOffset>
              </wp:positionV>
              <wp:extent cx="4832350" cy="406400"/>
              <wp:effectExtent l="0" t="0" r="6350" b="0"/>
              <wp:wrapSquare wrapText="bothSides"/>
              <wp:docPr id="14" name="shape_filenam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0" cy="406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10"/>
                              <w:szCs w:val="10"/>
                            </w:rPr>
                            <w:alias w:val="docname"/>
                            <w:tag w:val="docname"/>
                            <w:id w:val="758640321"/>
                            <w:lock w:val="sdtLocked"/>
                            <w:placeholder>
                              <w:docPart w:val="080044A8B5F546CABB1E9C25E0087755"/>
                            </w:placeholder>
                            <w15:appearance w15:val="hidden"/>
                          </w:sdtPr>
                          <w:sdtEndPr/>
                          <w:sdtContent>
                            <w:p w14:paraId="151AE2C7" w14:textId="152F70A5" w:rsidR="0068001C" w:rsidRDefault="00B10B81">
                              <w:pPr>
                                <w:jc w:val="right"/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begin"/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instrText xml:space="preserve"> FILENAME \* MERGEFORMAT </w:instrText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separate"/>
                              </w:r>
                              <w:r w:rsidR="000F49A7">
                                <w:rPr>
                                  <w:noProof/>
                                  <w:color w:val="FFFFFF" w:themeColor="background1"/>
                                  <w:sz w:val="10"/>
                                  <w:szCs w:val="10"/>
                                </w:rPr>
                                <w:t>Internal letter.docx</w:t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026BE8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0;margin-top:791.55pt;width:380.5pt;height:32pt;z-index:251691007;visibility:visible;mso-wrap-style:square;mso-width-percent:0;mso-height-percent:0;mso-wrap-distance-left:0;mso-wrap-distance-top:13pt;mso-wrap-distance-right:0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" o:allowoverlap="f" stroked="f">
              <v:textbox inset="0,0,0,0">
                <w:txbxContent>
                  <w:sdt>
                    <w:sdtPr>
                      <w:rPr>
                        <w:color w:val="FFFFFF" w:themeColor="background1"/>
                        <w:sz w:val="10"/>
                        <w:szCs w:val="10"/>
                      </w:rPr>
                      <w:alias w:val="docname"/>
                      <w:tag w:val="docname"/>
                      <w:id w:val="758640321"/>
                      <w:lock w:val="sdtLocked"/>
                      <w:placeholder>
                        <w:docPart w:val="080044A8B5F546CABB1E9C25E0087755"/>
                      </w:placeholder>
                      <w15:appearance w15:val="hidden"/>
                    </w:sdtPr>
                    <w:sdtEndPr/>
                    <w:sdtContent>
                      <w:p w14:paraId="151AE2C7" w14:textId="152F70A5" w:rsidR="0068001C" w:rsidRDefault="00B10B81">
                        <w:pPr>
                          <w:jc w:val="right"/>
                          <w:rPr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begin"/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instrText xml:space="preserve"> FILENAME \* MERGEFORMAT </w:instrText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separate"/>
                        </w:r>
                        <w:r w:rsidR="000F49A7">
                          <w:rPr>
                            <w:noProof/>
                            <w:color w:val="FFFFFF" w:themeColor="background1"/>
                            <w:sz w:val="10"/>
                            <w:szCs w:val="10"/>
                          </w:rPr>
                          <w:t>Internal letter.docx</w:t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0" wp14:anchorId="0FA51E2F" wp14:editId="4C83A2AD">
              <wp:simplePos x="0" y="0"/>
              <wp:positionH relativeFrom="page">
                <wp:align>right</wp:align>
              </wp:positionH>
              <wp:positionV relativeFrom="page">
                <wp:posOffset>9040495</wp:posOffset>
              </wp:positionV>
              <wp:extent cx="1656080" cy="1634490"/>
              <wp:effectExtent l="0" t="0" r="1270" b="3810"/>
              <wp:wrapSquare wrapText="bothSides"/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634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DFA843" w14:textId="77777777" w:rsidR="0068001C" w:rsidRDefault="00B10B81">
                          <w:pPr>
                            <w:spacing w:before="1641" w:after="68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 xml:space="preserve">Página 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 xml:space="preserve"> de 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instrText>NUMPAGES  \* Arabic  \* MERGEFORMAT</w:instrTex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A51E2F" id="_x0000_s1037" type="#_x0000_t202" style="position:absolute;margin-left:79.2pt;margin-top:711.85pt;width:130.4pt;height:128.7pt;z-index:251667456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" o:allowoverlap="f" stroked="f">
              <v:textbox inset="0,0,0,0">
                <w:txbxContent>
                  <w:p w14:paraId="53DFA843" w14:textId="77777777" w:rsidR="0068001C" w:rsidRDefault="00B10B81">
                    <w:pPr>
                      <w:spacing w:before="1641" w:after="680"/>
                      <w:rPr>
                        <w:noProof/>
                        <w:sz w:val="20"/>
                        <w:szCs w:val="20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t xml:space="preserve">Página 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instrText>PAGE  \* Arabic  \* MERGEFORMAT</w:instrTex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t>1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noProof/>
                        <w:sz w:val="20"/>
                        <w:szCs w:val="20"/>
                      </w:rPr>
                      <w:t xml:space="preserve"> de 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instrText>NUMPAGES  \* Arabic  \* MERGEFORMAT</w:instrTex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t>1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4E174" w14:textId="77777777" w:rsidR="00B10B81" w:rsidRDefault="00B10B81">
      <w:pPr>
        <w:spacing w:line="240" w:lineRule="auto"/>
      </w:pPr>
      <w:r>
        <w:separator/>
      </w:r>
    </w:p>
  </w:footnote>
  <w:footnote w:type="continuationSeparator" w:id="0">
    <w:p w14:paraId="6574BDBF" w14:textId="77777777" w:rsidR="00B10B81" w:rsidRDefault="00B10B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E1065" w14:textId="77777777" w:rsidR="000F49A7" w:rsidRDefault="000F49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pPr w:vertAnchor="page" w:tblpY="184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26"/>
      <w:gridCol w:w="2977"/>
      <w:gridCol w:w="2410"/>
    </w:tblGrid>
    <w:tr w:rsidR="0068001C" w14:paraId="0EF4A684" w14:textId="77777777">
      <w:tc>
        <w:tcPr>
          <w:tcW w:w="2126" w:type="dxa"/>
          <w:tcBorders>
            <w:right w:val="single" w:sz="4" w:space="0" w:color="auto"/>
          </w:tcBorders>
        </w:tcPr>
        <w:p w14:paraId="2F1D5364" w14:textId="77777777" w:rsidR="0068001C" w:rsidRDefault="00B10B81">
          <w:pPr>
            <w:spacing w:line="240" w:lineRule="auto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De</w:t>
          </w:r>
        </w:p>
      </w:tc>
      <w:tc>
        <w:tcPr>
          <w:tcW w:w="2977" w:type="dxa"/>
          <w:tcBorders>
            <w:left w:val="single" w:sz="4" w:space="0" w:color="auto"/>
            <w:right w:val="single" w:sz="4" w:space="0" w:color="auto"/>
          </w:tcBorders>
        </w:tcPr>
        <w:p w14:paraId="1314E079" w14:textId="77777777" w:rsidR="0068001C" w:rsidRDefault="00B10B81">
          <w:pPr>
            <w:spacing w:line="240" w:lineRule="auto"/>
            <w:ind w:left="136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Encarregado</w:t>
          </w:r>
        </w:p>
      </w:tc>
      <w:tc>
        <w:tcPr>
          <w:tcW w:w="2410" w:type="dxa"/>
          <w:tcBorders>
            <w:left w:val="single" w:sz="4" w:space="0" w:color="auto"/>
          </w:tcBorders>
        </w:tcPr>
        <w:p w14:paraId="22F43DD4" w14:textId="77777777" w:rsidR="0068001C" w:rsidRDefault="00B10B81">
          <w:pPr>
            <w:spacing w:line="240" w:lineRule="auto"/>
            <w:ind w:left="136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Tel.</w:t>
          </w:r>
        </w:p>
      </w:tc>
    </w:tr>
    <w:tr w:rsidR="0068001C" w14:paraId="3DDE365D" w14:textId="77777777">
      <w:trPr>
        <w:trHeight w:val="272"/>
      </w:trPr>
      <w:tc>
        <w:tcPr>
          <w:tcW w:w="2126" w:type="dxa"/>
          <w:tcBorders>
            <w:right w:val="single" w:sz="4" w:space="0" w:color="auto"/>
          </w:tcBorders>
        </w:tcPr>
        <w:sdt>
          <w:sdtPr>
            <w:rPr>
              <w:noProof/>
              <w:spacing w:val="4"/>
            </w:rPr>
            <w:alias w:val="Variable"/>
            <w:tag w:val="departmentshort"/>
            <w:id w:val="-319191098"/>
            <w:lock w:val="sdtLocked"/>
            <w:placeholder>
              <w:docPart w:val="88D5254F2AB0473F9C117ADB8A74C0B2"/>
            </w:placeholder>
            <w15:appearance w15:val="hidden"/>
          </w:sdtPr>
          <w:sdtEndPr/>
          <w:sdtContent>
            <w:p w14:paraId="5AA4C7C7" w14:textId="77777777" w:rsidR="0068001C" w:rsidRDefault="00B10B81">
              <w:pPr>
                <w:spacing w:line="272" w:lineRule="exact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CaP/ETS</w:t>
              </w:r>
            </w:p>
          </w:sdtContent>
        </w:sdt>
      </w:tc>
      <w:tc>
        <w:tcPr>
          <w:tcW w:w="2977" w:type="dxa"/>
          <w:tcBorders>
            <w:left w:val="single" w:sz="4" w:space="0" w:color="auto"/>
            <w:right w:val="single" w:sz="4" w:space="0" w:color="auto"/>
          </w:tcBorders>
        </w:tcPr>
        <w:sdt>
          <w:sdtPr>
            <w:rPr>
              <w:noProof/>
              <w:spacing w:val="4"/>
            </w:rPr>
            <w:alias w:val="Variable"/>
            <w:tag w:val="username"/>
            <w:id w:val="403192121"/>
            <w:lock w:val="sdtLocked"/>
            <w:placeholder>
              <w:docPart w:val="88D5254F2AB0473F9C117ADB8A74C0B2"/>
            </w:placeholder>
            <w15:appearance w15:val="hidden"/>
          </w:sdtPr>
          <w:sdtEndPr/>
          <w:sdtContent>
            <w:p w14:paraId="7E911579" w14:textId="77777777" w:rsidR="0068001C" w:rsidRDefault="00B10B81">
              <w:pPr>
                <w:spacing w:line="272" w:lineRule="exact"/>
                <w:ind w:left="136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TDS CAD</w:t>
              </w:r>
            </w:p>
          </w:sdtContent>
        </w:sdt>
      </w:tc>
      <w:tc>
        <w:tcPr>
          <w:tcW w:w="2410" w:type="dxa"/>
          <w:tcBorders>
            <w:left w:val="single" w:sz="4" w:space="0" w:color="auto"/>
          </w:tcBorders>
        </w:tcPr>
        <w:sdt>
          <w:sdtPr>
            <w:rPr>
              <w:noProof/>
              <w:spacing w:val="4"/>
            </w:rPr>
            <w:alias w:val="Variable"/>
            <w:tag w:val="phonedirect"/>
            <w:id w:val="-2074033733"/>
            <w:lock w:val="sdtLocked"/>
            <w:placeholder>
              <w:docPart w:val="88D5254F2AB0473F9C117ADB8A74C0B2"/>
            </w:placeholder>
            <w15:appearance w15:val="hidden"/>
          </w:sdtPr>
          <w:sdtEndPr/>
          <w:sdtContent>
            <w:p w14:paraId="1EF1D0A6" w14:textId="77777777" w:rsidR="0068001C" w:rsidRDefault="00B10B81">
              <w:pPr>
                <w:spacing w:line="272" w:lineRule="exact"/>
                <w:ind w:left="136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+55 19 2103-1564</w:t>
              </w:r>
            </w:p>
          </w:sdtContent>
        </w:sdt>
      </w:tc>
    </w:tr>
  </w:tbl>
  <w:p w14:paraId="10D86142" w14:textId="77777777" w:rsidR="0068001C" w:rsidRDefault="00B10B81">
    <w:r>
      <w:rPr>
        <w:noProof/>
      </w:rPr>
      <w:drawing>
        <wp:anchor distT="0" distB="0" distL="114300" distR="114300" simplePos="0" relativeHeight="251716608" behindDoc="0" locked="0" layoutInCell="1" allowOverlap="1" wp14:anchorId="4DF39C5E" wp14:editId="15C293AC">
          <wp:simplePos x="0" y="0"/>
          <wp:positionH relativeFrom="page">
            <wp:posOffset>6824</wp:posOffset>
          </wp:positionH>
          <wp:positionV relativeFrom="paragraph">
            <wp:posOffset>-542442</wp:posOffset>
          </wp:positionV>
          <wp:extent cx="7552055" cy="2941093"/>
          <wp:effectExtent l="0" t="0" r="0" b="0"/>
          <wp:wrapNone/>
          <wp:docPr id="31" name="invis_header_page2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6779" cy="29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08416" behindDoc="1" locked="0" layoutInCell="1" allowOverlap="1" wp14:anchorId="64A7F8EF" wp14:editId="1B05E5A8">
          <wp:simplePos x="0" y="0"/>
          <wp:positionH relativeFrom="page">
            <wp:posOffset>5917565</wp:posOffset>
          </wp:positionH>
          <wp:positionV relativeFrom="page">
            <wp:posOffset>360045</wp:posOffset>
          </wp:positionV>
          <wp:extent cx="1280795" cy="444500"/>
          <wp:effectExtent l="0" t="0" r="0" b="0"/>
          <wp:wrapNone/>
          <wp:docPr id="28" name="pic_logo_fix_page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logo_moehwald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4C482909" wp14:editId="075B114B">
              <wp:simplePos x="0" y="0"/>
              <wp:positionH relativeFrom="page">
                <wp:align>right</wp:align>
              </wp:positionH>
              <wp:positionV relativeFrom="page">
                <wp:posOffset>730885</wp:posOffset>
              </wp:positionV>
              <wp:extent cx="1656080" cy="1404620"/>
              <wp:effectExtent l="0" t="0" r="1270" b="0"/>
              <wp:wrapNone/>
              <wp:docPr id="2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04AA20" w14:textId="77777777" w:rsidR="0068001C" w:rsidRDefault="0068001C">
                          <w:pPr>
                            <w:spacing w:line="227" w:lineRule="exact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C48290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79.2pt;margin-top:57.55pt;width:130.4pt;height:110.6pt;z-index:-251611136;visibility:visible;mso-wrap-style:square;mso-width-percent:0;mso-height-percent:2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" stroked="f">
              <v:textbox style="mso-fit-shape-to-text:t" inset="0,0,0,0">
                <w:txbxContent>
                  <w:p w14:paraId="7104AA20" w14:textId="77777777" w:rsidR="0068001C" w:rsidRDefault="0068001C">
                    <w:pPr>
                      <w:spacing w:line="227" w:lineRule="exact"/>
                      <w:rPr>
                        <w:sz w:val="15"/>
                        <w:szCs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8960" behindDoc="0" locked="0" layoutInCell="1" allowOverlap="1" wp14:anchorId="4BB3279D" wp14:editId="330382CF">
              <wp:simplePos x="0" y="0"/>
              <wp:positionH relativeFrom="page">
                <wp:posOffset>791845</wp:posOffset>
              </wp:positionH>
              <wp:positionV relativeFrom="page">
                <wp:posOffset>451485</wp:posOffset>
              </wp:positionV>
              <wp:extent cx="4410710" cy="360045"/>
              <wp:effectExtent l="0" t="0" r="8890" b="1905"/>
              <wp:wrapSquare wrapText="bothSides"/>
              <wp:docPr id="1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0710" cy="360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10C54A" w14:textId="77777777" w:rsidR="0068001C" w:rsidRDefault="0068001C">
                          <w:pPr>
                            <w:rPr>
                              <w:noProof/>
                              <w:spacing w:val="8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B3279D" id="_x0000_s1027" type="#_x0000_t202" style="position:absolute;margin-left:62.35pt;margin-top:35.55pt;width:347.3pt;height:28.35pt;z-index:251688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" stroked="f">
              <v:textbox inset="0,0,0,0">
                <w:txbxContent>
                  <w:p w14:paraId="1710C54A" w14:textId="77777777" w:rsidR="0068001C" w:rsidRDefault="0068001C">
                    <w:pPr>
                      <w:rPr>
                        <w:noProof/>
                        <w:spacing w:val="8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84864" behindDoc="0" locked="0" layoutInCell="1" allowOverlap="1" wp14:anchorId="28BE11B2" wp14:editId="1EB9B2FB">
          <wp:simplePos x="0" y="0"/>
          <wp:positionH relativeFrom="page">
            <wp:posOffset>5885234</wp:posOffset>
          </wp:positionH>
          <wp:positionV relativeFrom="page">
            <wp:posOffset>360045</wp:posOffset>
          </wp:positionV>
          <wp:extent cx="1320165" cy="370205"/>
          <wp:effectExtent l="0" t="0" r="0" b="0"/>
          <wp:wrapSquare wrapText="bothSides"/>
          <wp:docPr id="15" name="pic_logo_fix_p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bosch_b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" t="-44665" r="-21357" b="-1"/>
                  <a:stretch/>
                </pic:blipFill>
                <pic:spPr bwMode="auto">
                  <a:xfrm>
                    <a:off x="0" y="0"/>
                    <a:ext cx="1320165" cy="3702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83840" behindDoc="0" locked="0" layoutInCell="1" allowOverlap="1" wp14:anchorId="55140E70" wp14:editId="7D7AD4EC">
          <wp:simplePos x="0" y="0"/>
          <wp:positionH relativeFrom="page">
            <wp:posOffset>5398851</wp:posOffset>
          </wp:positionH>
          <wp:positionV relativeFrom="page">
            <wp:posOffset>411480</wp:posOffset>
          </wp:positionV>
          <wp:extent cx="348615" cy="359410"/>
          <wp:effectExtent l="0" t="0" r="0" b="2540"/>
          <wp:wrapSquare wrapText="bothSides"/>
          <wp:docPr id="16" name="pic_logo_fix_p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osch_anker_col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210"/>
                  <a:stretch/>
                </pic:blipFill>
                <pic:spPr bwMode="auto">
                  <a:xfrm>
                    <a:off x="0" y="0"/>
                    <a:ext cx="348615" cy="3594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817E1CA" w14:textId="77777777" w:rsidR="0068001C" w:rsidRDefault="00B10B81">
    <w:r>
      <w:rPr>
        <w:noProof/>
      </w:rPr>
      <w:drawing>
        <wp:anchor distT="0" distB="0" distL="114300" distR="114300" simplePos="0" relativeHeight="251711488" behindDoc="0" locked="0" layoutInCell="1" allowOverlap="1" wp14:anchorId="6C4753B3" wp14:editId="0762DE83">
          <wp:simplePos x="0" y="0"/>
          <wp:positionH relativeFrom="page">
            <wp:posOffset>5775960</wp:posOffset>
          </wp:positionH>
          <wp:positionV relativeFrom="page">
            <wp:posOffset>360045</wp:posOffset>
          </wp:positionV>
          <wp:extent cx="1426845" cy="416560"/>
          <wp:effectExtent l="0" t="0" r="0" b="2540"/>
          <wp:wrapNone/>
          <wp:docPr id="30" name="pic_logo_fix_page2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_bms_bw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83547"/>
                  <a:stretch/>
                </pic:blipFill>
                <pic:spPr>
                  <a:xfrm>
                    <a:off x="0" y="0"/>
                    <a:ext cx="1426845" cy="416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701248" behindDoc="0" locked="0" layoutInCell="1" allowOverlap="1" wp14:anchorId="76FEEB07" wp14:editId="2C8B6886">
          <wp:simplePos x="0" y="0"/>
          <wp:positionH relativeFrom="page">
            <wp:posOffset>5921375</wp:posOffset>
          </wp:positionH>
          <wp:positionV relativeFrom="page">
            <wp:posOffset>360045</wp:posOffset>
          </wp:positionV>
          <wp:extent cx="1280795" cy="476885"/>
          <wp:effectExtent l="0" t="0" r="0" b="0"/>
          <wp:wrapSquare wrapText="bothSides"/>
          <wp:docPr id="24" name="pic_logo_fix_page2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_skil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98176" behindDoc="0" locked="0" layoutInCell="1" allowOverlap="1" wp14:anchorId="7B35B59E" wp14:editId="56855F8A">
          <wp:simplePos x="0" y="0"/>
          <wp:positionH relativeFrom="page">
            <wp:posOffset>792480</wp:posOffset>
          </wp:positionH>
          <wp:positionV relativeFrom="page">
            <wp:posOffset>453390</wp:posOffset>
          </wp:positionV>
          <wp:extent cx="2042160" cy="359410"/>
          <wp:effectExtent l="0" t="0" r="0" b="2540"/>
          <wp:wrapSquare wrapText="bothSides"/>
          <wp:docPr id="22" name="pic_logo_fix_page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_junkers_bw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216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95104" behindDoc="0" locked="0" layoutInCell="1" allowOverlap="1" wp14:anchorId="55AF15C3" wp14:editId="38E2B182">
          <wp:simplePos x="0" y="0"/>
          <wp:positionH relativeFrom="page">
            <wp:posOffset>5690235</wp:posOffset>
          </wp:positionH>
          <wp:positionV relativeFrom="page">
            <wp:posOffset>360045</wp:posOffset>
          </wp:positionV>
          <wp:extent cx="1511935" cy="371475"/>
          <wp:effectExtent l="0" t="0" r="0" b="9525"/>
          <wp:wrapSquare wrapText="bothSides"/>
          <wp:docPr id="20" name="pic_logo_fix_page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elm_col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11935" cy="371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77696" behindDoc="0" locked="0" layoutInCell="1" allowOverlap="1" wp14:anchorId="6BC08FA2" wp14:editId="555317A9">
              <wp:simplePos x="0" y="0"/>
              <wp:positionH relativeFrom="column">
                <wp:align>left</wp:align>
              </wp:positionH>
              <wp:positionV relativeFrom="page">
                <wp:posOffset>1662430</wp:posOffset>
              </wp:positionV>
              <wp:extent cx="4967605" cy="577215"/>
              <wp:effectExtent l="0" t="0" r="4445" b="5715"/>
              <wp:wrapSquare wrapText="bothSides"/>
              <wp:docPr id="1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7605" cy="5772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EC4EE0" w14:textId="77777777" w:rsidR="0068001C" w:rsidRDefault="0068001C">
                          <w:pPr>
                            <w:spacing w:line="204" w:lineRule="exact"/>
                            <w:rPr>
                              <w:noProof/>
                            </w:rPr>
                          </w:pPr>
                        </w:p>
                        <w:p w14:paraId="6E9AE63A" w14:textId="5E043F54" w:rsidR="0068001C" w:rsidRDefault="000F49A7">
                          <w:pPr>
                            <w:rPr>
                              <w:rStyle w:val="Subjectpage2"/>
                              <w:noProof/>
                            </w:rPr>
                          </w:pPr>
                          <w:sdt>
                            <w:sdtPr>
                              <w:rPr>
                                <w:rStyle w:val="Subjectpage2"/>
                                <w:noProof/>
                              </w:rPr>
                              <w:alias w:val="Variable"/>
                              <w:tag w:val="subject"/>
                              <w:id w:val="-1828129666"/>
                              <w:lock w:val="sdtLocked"/>
                              <w:placeholder>
                                <w:docPart w:val="080044A8B5F546CABB1E9C25E0087755"/>
                              </w:placeholder>
                              <w15:appearance w15:val="hidden"/>
                            </w:sdtPr>
                            <w:sdtEndPr>
                              <w:rPr>
                                <w:rStyle w:val="Subjectpage2"/>
                              </w:rPr>
                            </w:sdtEndPr>
                            <w:sdtContent>
                              <w:r>
                                <w:rPr>
                                  <w:rStyle w:val="Subjectpage2"/>
                                  <w:noProof/>
                                </w:rPr>
                                <w:t>Carta de apresentação – Estágio Bosch.</w:t>
                              </w:r>
                            </w:sdtContent>
                          </w:sdt>
                        </w:p>
                        <w:p w14:paraId="477F2CD7" w14:textId="77777777" w:rsidR="0068001C" w:rsidRDefault="0068001C">
                          <w:pPr>
                            <w:rPr>
                              <w:noProof/>
                              <w:sz w:val="15"/>
                              <w:szCs w:val="15"/>
                            </w:rPr>
                          </w:pPr>
                        </w:p>
                        <w:p w14:paraId="74E811FD" w14:textId="77777777" w:rsidR="0068001C" w:rsidRDefault="0068001C"/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C08FA2" id="_x0000_s1028" type="#_x0000_t202" style="position:absolute;margin-left:0;margin-top:130.9pt;width:391.15pt;height:45.45pt;z-index:251677696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" filled="f" stroked="f">
              <v:textbox style="mso-fit-shape-to-text:t" inset="0,0,0,0">
                <w:txbxContent>
                  <w:p w14:paraId="72EC4EE0" w14:textId="77777777" w:rsidR="0068001C" w:rsidRDefault="0068001C">
                    <w:pPr>
                      <w:spacing w:line="204" w:lineRule="exact"/>
                      <w:rPr>
                        <w:noProof/>
                      </w:rPr>
                    </w:pPr>
                  </w:p>
                  <w:p w14:paraId="6E9AE63A" w14:textId="5E043F54" w:rsidR="0068001C" w:rsidRDefault="000F49A7">
                    <w:pPr>
                      <w:rPr>
                        <w:rStyle w:val="Subjectpage2"/>
                        <w:noProof/>
                      </w:rPr>
                    </w:pPr>
                    <w:sdt>
                      <w:sdtPr>
                        <w:rPr>
                          <w:rStyle w:val="Subjectpage2"/>
                          <w:noProof/>
                        </w:rPr>
                        <w:alias w:val="Variable"/>
                        <w:tag w:val="subject"/>
                        <w:id w:val="-1828129666"/>
                        <w:lock w:val="sdtLocked"/>
                        <w:placeholder>
                          <w:docPart w:val="080044A8B5F546CABB1E9C25E0087755"/>
                        </w:placeholder>
                        <w15:appearance w15:val="hidden"/>
                      </w:sdtPr>
                      <w:sdtEndPr>
                        <w:rPr>
                          <w:rStyle w:val="Subjectpage2"/>
                        </w:rPr>
                      </w:sdtEndPr>
                      <w:sdtContent>
                        <w:r>
                          <w:rPr>
                            <w:rStyle w:val="Subjectpage2"/>
                            <w:noProof/>
                          </w:rPr>
                          <w:t>Carta de apresentação – Estágio Bosch.</w:t>
                        </w:r>
                      </w:sdtContent>
                    </w:sdt>
                  </w:p>
                  <w:p w14:paraId="477F2CD7" w14:textId="77777777" w:rsidR="0068001C" w:rsidRDefault="0068001C">
                    <w:pPr>
                      <w:rPr>
                        <w:noProof/>
                        <w:sz w:val="15"/>
                        <w:szCs w:val="15"/>
                      </w:rPr>
                    </w:pPr>
                  </w:p>
                  <w:p w14:paraId="74E811FD" w14:textId="77777777" w:rsidR="0068001C" w:rsidRDefault="0068001C"/>
                </w:txbxContent>
              </v:textbox>
              <w10:wrap type="square" anchory="page"/>
            </v:shape>
          </w:pict>
        </mc:Fallback>
      </mc:AlternateContent>
    </w:r>
  </w:p>
  <w:p w14:paraId="273DE0CB" w14:textId="77777777" w:rsidR="0068001C" w:rsidRDefault="00B10B81">
    <w:pPr>
      <w:spacing w:line="240" w:lineRule="auto"/>
      <w:rPr>
        <w:sz w:val="11"/>
        <w:szCs w:val="11"/>
      </w:rPr>
    </w:pPr>
    <w:r>
      <w:br/>
    </w:r>
    <w:r>
      <w:rPr>
        <w:noProof/>
        <w:sz w:val="11"/>
        <w:szCs w:val="11"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6FBF981E" wp14:editId="243B9C0E">
              <wp:simplePos x="0" y="0"/>
              <wp:positionH relativeFrom="page">
                <wp:align>right</wp:align>
              </wp:positionH>
              <wp:positionV relativeFrom="page">
                <wp:posOffset>1170305</wp:posOffset>
              </wp:positionV>
              <wp:extent cx="1656080" cy="1404620"/>
              <wp:effectExtent l="0" t="0" r="1270" b="3810"/>
              <wp:wrapSquare wrapText="bothSides"/>
              <wp:docPr id="6" name="date_pag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B7FFA" w14:textId="77777777" w:rsidR="0068001C" w:rsidRDefault="00B10B81">
                          <w:pPr>
                            <w:spacing w:after="40" w:line="240" w:lineRule="auto"/>
                            <w:rPr>
                              <w:noProof/>
                              <w:sz w:val="15"/>
                              <w:szCs w:val="15"/>
                            </w:rPr>
                          </w:pPr>
                          <w:r>
                            <w:rPr>
                              <w:noProof/>
                              <w:sz w:val="15"/>
                              <w:szCs w:val="15"/>
                            </w:rPr>
                            <w:t>Campinas</w:t>
                          </w:r>
                        </w:p>
                        <w:sdt>
                          <w:sdtPr>
                            <w:rPr>
                              <w:noProof/>
                            </w:rPr>
                            <w:alias w:val="Variable"/>
                            <w:tag w:val="dyn_date"/>
                            <w:id w:val="73400145"/>
                            <w:lock w:val="sdtLocked"/>
                            <w:placeholder>
                              <w:docPart w:val="080044A8B5F546CABB1E9C25E0087755"/>
                            </w:placeholder>
                            <w15:appearance w15:val="hidden"/>
                          </w:sdtPr>
                          <w:sdtEndPr/>
                          <w:sdtContent>
                            <w:p w14:paraId="72297C46" w14:textId="77777777" w:rsidR="0068001C" w:rsidRDefault="00B10B81">
                              <w:pPr>
                                <w:spacing w:after="40" w:line="240" w:lineRule="auto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27/01/2022</w:t>
                              </w:r>
                            </w:p>
                          </w:sdtContent>
                        </w:sdt>
                        <w:p w14:paraId="3C917D32" w14:textId="77777777" w:rsidR="0068001C" w:rsidRDefault="000F49A7">
                          <w:pPr>
                            <w:spacing w:line="240" w:lineRule="auto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Wegfallvar"/>
                              <w:tag w:val="tr_nr"/>
                              <w:id w:val="-559874391"/>
                              <w:lock w:val="sdtLocked"/>
                              <w:placeholder>
                                <w:docPart w:val="080044A8B5F546CABB1E9C25E0087755"/>
                              </w:placeholder>
                              <w15:appearance w15:val="hidden"/>
                            </w:sdtPr>
                            <w:sdtEndPr/>
                            <w:sdtContent/>
                          </w:sdt>
                          <w:r w:rsidR="00B10B81">
                            <w:rPr>
                              <w:noProof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noProof/>
                              </w:rPr>
                              <w:alias w:val="Variable"/>
                              <w:tag w:val="docnr"/>
                              <w:id w:val="-1464182362"/>
                              <w:lock w:val="sdtLocked"/>
                              <w:placeholder>
                                <w:docPart w:val="080044A8B5F546CABB1E9C25E0087755"/>
                              </w:placeholder>
                              <w15:appearance w15:val="hidden"/>
                            </w:sdtPr>
                            <w:sdtEndPr/>
                            <w:sdtContent/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FBF981E" id="date_page2" o:spid="_x0000_s1029" type="#_x0000_t202" style="position:absolute;margin-left:79.2pt;margin-top:92.15pt;width:130.4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" stroked="f">
              <v:textbox style="mso-fit-shape-to-text:t" inset="0,0,0,0">
                <w:txbxContent>
                  <w:p w14:paraId="56BB7FFA" w14:textId="77777777" w:rsidR="0068001C" w:rsidRDefault="00B10B81">
                    <w:pPr>
                      <w:spacing w:after="40" w:line="240" w:lineRule="auto"/>
                      <w:rPr>
                        <w:noProof/>
                        <w:sz w:val="15"/>
                        <w:szCs w:val="15"/>
                      </w:rPr>
                    </w:pPr>
                    <w:r>
                      <w:rPr>
                        <w:noProof/>
                        <w:sz w:val="15"/>
                        <w:szCs w:val="15"/>
                      </w:rPr>
                      <w:t>Campinas</w:t>
                    </w:r>
                  </w:p>
                  <w:sdt>
                    <w:sdtPr>
                      <w:rPr>
                        <w:noProof/>
                      </w:rPr>
                      <w:alias w:val="Variable"/>
                      <w:tag w:val="dyn_date"/>
                      <w:id w:val="73400145"/>
                      <w:lock w:val="sdtLocked"/>
                      <w:placeholder>
                        <w:docPart w:val="080044A8B5F546CABB1E9C25E0087755"/>
                      </w:placeholder>
                      <w15:appearance w15:val="hidden"/>
                    </w:sdtPr>
                    <w:sdtEndPr/>
                    <w:sdtContent>
                      <w:p w14:paraId="72297C46" w14:textId="77777777" w:rsidR="0068001C" w:rsidRDefault="00B10B81">
                        <w:pPr>
                          <w:spacing w:after="40" w:line="240" w:lineRule="auto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27/01/2022</w:t>
                        </w:r>
                      </w:p>
                    </w:sdtContent>
                  </w:sdt>
                  <w:p w14:paraId="3C917D32" w14:textId="77777777" w:rsidR="0068001C" w:rsidRDefault="000F49A7">
                    <w:pPr>
                      <w:spacing w:line="240" w:lineRule="auto"/>
                      <w:rPr>
                        <w:noProof/>
                      </w:rPr>
                    </w:pPr>
                    <w:sdt>
                      <w:sdtPr>
                        <w:rPr>
                          <w:noProof/>
                        </w:rPr>
                        <w:alias w:val="Wegfallvar"/>
                        <w:tag w:val="tr_nr"/>
                        <w:id w:val="-559874391"/>
                        <w:lock w:val="sdtLocked"/>
                        <w:placeholder>
                          <w:docPart w:val="080044A8B5F546CABB1E9C25E0087755"/>
                        </w:placeholder>
                        <w15:appearance w15:val="hidden"/>
                      </w:sdtPr>
                      <w:sdtEndPr/>
                      <w:sdtContent/>
                    </w:sdt>
                    <w:r w:rsidR="00B10B81">
                      <w:rPr>
                        <w:noProof/>
                      </w:rPr>
                      <w:t xml:space="preserve"> </w:t>
                    </w:r>
                    <w:sdt>
                      <w:sdtPr>
                        <w:rPr>
                          <w:noProof/>
                        </w:rPr>
                        <w:alias w:val="Variable"/>
                        <w:tag w:val="docnr"/>
                        <w:id w:val="-1464182362"/>
                        <w:lock w:val="sdtLocked"/>
                        <w:placeholder>
                          <w:docPart w:val="080044A8B5F546CABB1E9C25E0087755"/>
                        </w:placeholder>
                        <w15:appearance w15:val="hidden"/>
                      </w:sdtPr>
                      <w:sdtEndPr/>
                      <w:sdtContent/>
                    </w:sdt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DDE80F5" wp14:editId="7C05EF7F">
              <wp:simplePos x="0" y="0"/>
              <wp:positionH relativeFrom="margin">
                <wp:posOffset>-662305</wp:posOffset>
              </wp:positionH>
              <wp:positionV relativeFrom="page">
                <wp:posOffset>5346065</wp:posOffset>
              </wp:positionV>
              <wp:extent cx="179705" cy="0"/>
              <wp:effectExtent l="0" t="0" r="0" b="0"/>
              <wp:wrapNone/>
              <wp:docPr id="7" name="Gerader Verbinde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9823F0" id="Gerader Verbinder 7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52.15pt,420.95pt" to="-38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" strokecolor="black [3213]" strokeweight=".5pt">
              <w10:wrap anchorx="margin" anchory="page"/>
            </v:line>
          </w:pict>
        </mc:Fallback>
      </mc:AlternateContent>
    </w:r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AC1D9B2" wp14:editId="49C92D32">
              <wp:simplePos x="0" y="0"/>
              <wp:positionH relativeFrom="margin">
                <wp:posOffset>5025390</wp:posOffset>
              </wp:positionH>
              <wp:positionV relativeFrom="page">
                <wp:posOffset>1170305</wp:posOffset>
              </wp:positionV>
              <wp:extent cx="0" cy="9072245"/>
              <wp:effectExtent l="0" t="0" r="38100" b="33655"/>
              <wp:wrapNone/>
              <wp:docPr id="8" name="Gerader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072245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65C36A" id="Gerader Verbinder 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from="395.7pt,92.15pt" to="395.7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" strokecolor="black [3213]" strokeweight=".5pt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pPr w:vertAnchor="page" w:tblpY="184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26"/>
      <w:gridCol w:w="2977"/>
      <w:gridCol w:w="2410"/>
    </w:tblGrid>
    <w:tr w:rsidR="0068001C" w14:paraId="07A605D4" w14:textId="77777777">
      <w:tc>
        <w:tcPr>
          <w:tcW w:w="2126" w:type="dxa"/>
          <w:tcBorders>
            <w:right w:val="single" w:sz="4" w:space="0" w:color="auto"/>
          </w:tcBorders>
        </w:tcPr>
        <w:p w14:paraId="1D6359BF" w14:textId="77777777" w:rsidR="0068001C" w:rsidRDefault="00B10B81">
          <w:pPr>
            <w:spacing w:line="240" w:lineRule="auto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De</w:t>
          </w:r>
        </w:p>
      </w:tc>
      <w:tc>
        <w:tcPr>
          <w:tcW w:w="2977" w:type="dxa"/>
          <w:tcBorders>
            <w:left w:val="single" w:sz="4" w:space="0" w:color="auto"/>
            <w:right w:val="single" w:sz="4" w:space="0" w:color="auto"/>
          </w:tcBorders>
        </w:tcPr>
        <w:p w14:paraId="0776BA13" w14:textId="77777777" w:rsidR="0068001C" w:rsidRDefault="00B10B81">
          <w:pPr>
            <w:spacing w:line="240" w:lineRule="auto"/>
            <w:ind w:left="136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Encarregado</w:t>
          </w:r>
        </w:p>
      </w:tc>
      <w:tc>
        <w:tcPr>
          <w:tcW w:w="2410" w:type="dxa"/>
          <w:tcBorders>
            <w:left w:val="single" w:sz="4" w:space="0" w:color="auto"/>
          </w:tcBorders>
        </w:tcPr>
        <w:p w14:paraId="70CD1B87" w14:textId="77777777" w:rsidR="0068001C" w:rsidRDefault="00B10B81">
          <w:pPr>
            <w:spacing w:line="240" w:lineRule="auto"/>
            <w:ind w:left="136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Tel.</w:t>
          </w:r>
        </w:p>
      </w:tc>
    </w:tr>
    <w:tr w:rsidR="0068001C" w14:paraId="7550625C" w14:textId="77777777">
      <w:trPr>
        <w:trHeight w:val="272"/>
      </w:trPr>
      <w:tc>
        <w:tcPr>
          <w:tcW w:w="2126" w:type="dxa"/>
          <w:tcBorders>
            <w:right w:val="single" w:sz="4" w:space="0" w:color="auto"/>
          </w:tcBorders>
        </w:tcPr>
        <w:sdt>
          <w:sdtPr>
            <w:alias w:val="Variable"/>
            <w:tag w:val="departmentshort"/>
            <w:id w:val="-1031035483"/>
            <w:lock w:val="sdtLocked"/>
            <w:placeholder>
              <w:docPart w:val="080044A8B5F546CABB1E9C25E0087755"/>
            </w:placeholder>
            <w15:appearance w15:val="hidden"/>
          </w:sdtPr>
          <w:sdtEndPr/>
          <w:sdtContent>
            <w:p w14:paraId="073A4C31" w14:textId="77777777" w:rsidR="0068001C" w:rsidRDefault="00B10B81">
              <w:pPr>
                <w:spacing w:line="272" w:lineRule="exact"/>
              </w:pPr>
              <w:r>
                <w:rPr>
                  <w:noProof/>
                  <w:spacing w:val="4"/>
                </w:rPr>
                <w:t>CaP/ETS</w:t>
              </w:r>
            </w:p>
          </w:sdtContent>
        </w:sdt>
      </w:tc>
      <w:tc>
        <w:tcPr>
          <w:tcW w:w="2977" w:type="dxa"/>
          <w:tcBorders>
            <w:left w:val="single" w:sz="4" w:space="0" w:color="auto"/>
            <w:right w:val="single" w:sz="4" w:space="0" w:color="auto"/>
          </w:tcBorders>
        </w:tcPr>
        <w:sdt>
          <w:sdtPr>
            <w:alias w:val="Variable"/>
            <w:tag w:val="username"/>
            <w:id w:val="157739550"/>
            <w:lock w:val="sdtLocked"/>
            <w:placeholder>
              <w:docPart w:val="080044A8B5F546CABB1E9C25E0087755"/>
            </w:placeholder>
            <w15:appearance w15:val="hidden"/>
          </w:sdtPr>
          <w:sdtEndPr/>
          <w:sdtContent>
            <w:p w14:paraId="6289B3CA" w14:textId="77777777" w:rsidR="0068001C" w:rsidRDefault="00B10B81">
              <w:pPr>
                <w:spacing w:line="272" w:lineRule="exact"/>
                <w:ind w:left="136"/>
              </w:pPr>
              <w:r>
                <w:rPr>
                  <w:noProof/>
                  <w:spacing w:val="4"/>
                </w:rPr>
                <w:t>TDS CAD</w:t>
              </w:r>
            </w:p>
          </w:sdtContent>
        </w:sdt>
      </w:tc>
      <w:tc>
        <w:tcPr>
          <w:tcW w:w="2410" w:type="dxa"/>
          <w:tcBorders>
            <w:left w:val="single" w:sz="4" w:space="0" w:color="auto"/>
          </w:tcBorders>
        </w:tcPr>
        <w:sdt>
          <w:sdtPr>
            <w:alias w:val="Variable"/>
            <w:tag w:val="phonedirect"/>
            <w:id w:val="-574665007"/>
            <w:lock w:val="sdtLocked"/>
            <w:placeholder>
              <w:docPart w:val="080044A8B5F546CABB1E9C25E0087755"/>
            </w:placeholder>
            <w15:appearance w15:val="hidden"/>
          </w:sdtPr>
          <w:sdtEndPr/>
          <w:sdtContent>
            <w:p w14:paraId="57C32ADE" w14:textId="77777777" w:rsidR="0068001C" w:rsidRDefault="00B10B81">
              <w:pPr>
                <w:spacing w:line="272" w:lineRule="exact"/>
                <w:ind w:left="136"/>
              </w:pPr>
              <w:r>
                <w:rPr>
                  <w:noProof/>
                  <w:spacing w:val="4"/>
                </w:rPr>
                <w:t>+55 19 2103-1564</w:t>
              </w:r>
            </w:p>
          </w:sdtContent>
        </w:sdt>
      </w:tc>
    </w:tr>
  </w:tbl>
  <w:p w14:paraId="27DA49DA" w14:textId="77777777" w:rsidR="0068001C" w:rsidRDefault="00B10B81">
    <w:r>
      <w:rPr>
        <w:noProof/>
      </w:rPr>
      <w:drawing>
        <wp:anchor distT="0" distB="0" distL="114300" distR="114300" simplePos="0" relativeHeight="251712512" behindDoc="0" locked="0" layoutInCell="1" allowOverlap="1" wp14:anchorId="6E564324" wp14:editId="7E5AA43A">
          <wp:simplePos x="0" y="0"/>
          <wp:positionH relativeFrom="page">
            <wp:align>right</wp:align>
          </wp:positionH>
          <wp:positionV relativeFrom="paragraph">
            <wp:posOffset>-521970</wp:posOffset>
          </wp:positionV>
          <wp:extent cx="7554320" cy="1895475"/>
          <wp:effectExtent l="0" t="0" r="0" b="0"/>
          <wp:wrapNone/>
          <wp:docPr id="9" name="invis_header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4320" cy="1895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1" locked="0" layoutInCell="1" allowOverlap="1" wp14:anchorId="765B317D" wp14:editId="23868252">
              <wp:simplePos x="0" y="0"/>
              <wp:positionH relativeFrom="page">
                <wp:align>right</wp:align>
              </wp:positionH>
              <wp:positionV relativeFrom="page">
                <wp:posOffset>730885</wp:posOffset>
              </wp:positionV>
              <wp:extent cx="1656080" cy="1404620"/>
              <wp:effectExtent l="0" t="0" r="1270" b="0"/>
              <wp:wrapNone/>
              <wp:docPr id="2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D7ADCA" w14:textId="77777777" w:rsidR="0068001C" w:rsidRDefault="0068001C">
                          <w:pPr>
                            <w:spacing w:line="227" w:lineRule="exact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65B317D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79.2pt;margin-top:57.55pt;width:130.4pt;height:110.6pt;z-index:-251613184;visibility:visible;mso-wrap-style:square;mso-width-percent:0;mso-height-percent:2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" stroked="f">
              <v:textbox style="mso-fit-shape-to-text:t" inset="0,0,0,0">
                <w:txbxContent>
                  <w:p w14:paraId="47D7ADCA" w14:textId="77777777" w:rsidR="0068001C" w:rsidRDefault="0068001C">
                    <w:pPr>
                      <w:spacing w:line="227" w:lineRule="exact"/>
                      <w:rPr>
                        <w:sz w:val="15"/>
                        <w:szCs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93056" behindDoc="0" locked="0" layoutInCell="1" allowOverlap="1" wp14:anchorId="7A424BA4" wp14:editId="5C5CDA32">
          <wp:simplePos x="0" y="0"/>
          <wp:positionH relativeFrom="page">
            <wp:posOffset>5690235</wp:posOffset>
          </wp:positionH>
          <wp:positionV relativeFrom="page">
            <wp:posOffset>360045</wp:posOffset>
          </wp:positionV>
          <wp:extent cx="1511935" cy="371475"/>
          <wp:effectExtent l="0" t="0" r="0" b="9525"/>
          <wp:wrapSquare wrapText="bothSides"/>
          <wp:docPr id="17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elm_col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11935" cy="371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4FEF5B" w14:textId="77777777" w:rsidR="0068001C" w:rsidRDefault="00B10B81">
    <w:r>
      <w:rPr>
        <w:noProof/>
      </w:rPr>
      <w:drawing>
        <wp:anchor distT="0" distB="0" distL="114300" distR="114300" simplePos="0" relativeHeight="251709440" behindDoc="0" locked="0" layoutInCell="1" allowOverlap="1" wp14:anchorId="712BA7AC" wp14:editId="32CC66D3">
          <wp:simplePos x="0" y="0"/>
          <wp:positionH relativeFrom="page">
            <wp:posOffset>5775960</wp:posOffset>
          </wp:positionH>
          <wp:positionV relativeFrom="page">
            <wp:posOffset>360045</wp:posOffset>
          </wp:positionV>
          <wp:extent cx="1426845" cy="416560"/>
          <wp:effectExtent l="0" t="0" r="0" b="2540"/>
          <wp:wrapNone/>
          <wp:docPr id="29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_bms_bw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83547"/>
                  <a:stretch/>
                </pic:blipFill>
                <pic:spPr>
                  <a:xfrm>
                    <a:off x="0" y="0"/>
                    <a:ext cx="1426845" cy="416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06368" behindDoc="1" locked="0" layoutInCell="1" allowOverlap="1" wp14:anchorId="66917182" wp14:editId="74BC85A7">
          <wp:simplePos x="0" y="0"/>
          <wp:positionH relativeFrom="page">
            <wp:posOffset>5917565</wp:posOffset>
          </wp:positionH>
          <wp:positionV relativeFrom="page">
            <wp:posOffset>360045</wp:posOffset>
          </wp:positionV>
          <wp:extent cx="1280795" cy="444500"/>
          <wp:effectExtent l="0" t="0" r="0" b="0"/>
          <wp:wrapNone/>
          <wp:docPr id="27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logo_moehwald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96128" behindDoc="0" locked="0" layoutInCell="1" allowOverlap="1" wp14:anchorId="7F605A6A" wp14:editId="2E79935D">
          <wp:simplePos x="0" y="0"/>
          <wp:positionH relativeFrom="page">
            <wp:posOffset>792480</wp:posOffset>
          </wp:positionH>
          <wp:positionV relativeFrom="page">
            <wp:posOffset>453390</wp:posOffset>
          </wp:positionV>
          <wp:extent cx="2042160" cy="359410"/>
          <wp:effectExtent l="0" t="0" r="0" b="2540"/>
          <wp:wrapSquare wrapText="bothSides"/>
          <wp:docPr id="21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_junkers_bw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216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9264" behindDoc="0" locked="0" layoutInCell="1" allowOverlap="1" wp14:anchorId="09171E32" wp14:editId="56EE1B9C">
          <wp:simplePos x="0" y="0"/>
          <wp:positionH relativeFrom="page">
            <wp:posOffset>5885234</wp:posOffset>
          </wp:positionH>
          <wp:positionV relativeFrom="page">
            <wp:posOffset>360045</wp:posOffset>
          </wp:positionV>
          <wp:extent cx="1320165" cy="370205"/>
          <wp:effectExtent l="0" t="0" r="0" b="0"/>
          <wp:wrapSquare wrapText="bothSides"/>
          <wp:docPr id="4" name="pic_logo_f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bosch_b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" t="-44665" r="-21357" b="-1"/>
                  <a:stretch/>
                </pic:blipFill>
                <pic:spPr bwMode="auto">
                  <a:xfrm>
                    <a:off x="0" y="0"/>
                    <a:ext cx="1320165" cy="3702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240" behindDoc="0" locked="0" layoutInCell="1" allowOverlap="1" wp14:anchorId="07A61966" wp14:editId="0A291CD9">
          <wp:simplePos x="0" y="0"/>
          <wp:positionH relativeFrom="page">
            <wp:posOffset>5398851</wp:posOffset>
          </wp:positionH>
          <wp:positionV relativeFrom="page">
            <wp:posOffset>411480</wp:posOffset>
          </wp:positionV>
          <wp:extent cx="348615" cy="359410"/>
          <wp:effectExtent l="0" t="0" r="0" b="2540"/>
          <wp:wrapSquare wrapText="bothSides"/>
          <wp:docPr id="3" name="pic_logo_f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osch_anker_col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210"/>
                  <a:stretch/>
                </pic:blipFill>
                <pic:spPr bwMode="auto">
                  <a:xfrm>
                    <a:off x="0" y="0"/>
                    <a:ext cx="348615" cy="3594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86912" behindDoc="0" locked="0" layoutInCell="1" allowOverlap="1" wp14:anchorId="66446C8C" wp14:editId="6A052E25">
              <wp:simplePos x="0" y="0"/>
              <wp:positionH relativeFrom="page">
                <wp:posOffset>791845</wp:posOffset>
              </wp:positionH>
              <wp:positionV relativeFrom="page">
                <wp:posOffset>451485</wp:posOffset>
              </wp:positionV>
              <wp:extent cx="4410710" cy="360045"/>
              <wp:effectExtent l="0" t="0" r="8890" b="1905"/>
              <wp:wrapSquare wrapText="bothSides"/>
              <wp:docPr id="18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0710" cy="360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B999BE" w14:textId="77777777" w:rsidR="0068001C" w:rsidRDefault="0068001C">
                          <w:pPr>
                            <w:rPr>
                              <w:noProof/>
                              <w:spacing w:val="8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446C8C" id="_x0000_s1034" type="#_x0000_t202" style="position:absolute;margin-left:62.35pt;margin-top:35.55pt;width:347.3pt;height:28.35pt;z-index:251686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" stroked="f">
              <v:textbox inset="0,0,0,0">
                <w:txbxContent>
                  <w:p w14:paraId="18B999BE" w14:textId="77777777" w:rsidR="0068001C" w:rsidRDefault="0068001C">
                    <w:pPr>
                      <w:rPr>
                        <w:noProof/>
                        <w:spacing w:val="8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</w:p>
  <w:p w14:paraId="219E7AFC" w14:textId="77777777" w:rsidR="0068001C" w:rsidRDefault="0068001C"/>
  <w:p w14:paraId="57E0D203" w14:textId="77777777" w:rsidR="0068001C" w:rsidRDefault="00B10B81">
    <w:r>
      <w:rPr>
        <w:noProof/>
      </w:rPr>
      <w:drawing>
        <wp:anchor distT="0" distB="0" distL="0" distR="0" simplePos="0" relativeHeight="251699200" behindDoc="0" locked="0" layoutInCell="1" allowOverlap="1" wp14:anchorId="63C821DF" wp14:editId="0FC85F73">
          <wp:simplePos x="0" y="0"/>
          <wp:positionH relativeFrom="page">
            <wp:posOffset>5921375</wp:posOffset>
          </wp:positionH>
          <wp:positionV relativeFrom="page">
            <wp:posOffset>360045</wp:posOffset>
          </wp:positionV>
          <wp:extent cx="1280795" cy="476885"/>
          <wp:effectExtent l="0" t="0" r="0" b="0"/>
          <wp:wrapSquare wrapText="bothSides"/>
          <wp:docPr id="23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_skil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150286C9" wp14:editId="1CF995DA">
              <wp:simplePos x="0" y="0"/>
              <wp:positionH relativeFrom="page">
                <wp:align>right</wp:align>
              </wp:positionH>
              <wp:positionV relativeFrom="page">
                <wp:posOffset>1170305</wp:posOffset>
              </wp:positionV>
              <wp:extent cx="1656080" cy="1404620"/>
              <wp:effectExtent l="0" t="0" r="1270" b="0"/>
              <wp:wrapNone/>
              <wp:docPr id="217" name="margina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7C267C" w14:textId="77777777" w:rsidR="0068001C" w:rsidRDefault="00B10B81">
                          <w:pPr>
                            <w:spacing w:after="40" w:line="240" w:lineRule="auto"/>
                            <w:rPr>
                              <w:noProof/>
                              <w:spacing w:val="4"/>
                              <w:sz w:val="15"/>
                              <w:szCs w:val="15"/>
                            </w:rPr>
                          </w:pPr>
                          <w:r>
                            <w:rPr>
                              <w:noProof/>
                              <w:spacing w:val="4"/>
                              <w:sz w:val="15"/>
                              <w:szCs w:val="15"/>
                            </w:rPr>
                            <w:t>Campinas</w:t>
                          </w:r>
                        </w:p>
                        <w:sdt>
                          <w:sdtPr>
                            <w:rPr>
                              <w:noProof/>
                            </w:rPr>
                            <w:alias w:val="Varible"/>
                            <w:tag w:val="dyn_date"/>
                            <w:id w:val="2002619006"/>
                            <w:lock w:val="sdtLocked"/>
                            <w:placeholder>
                              <w:docPart w:val="080044A8B5F546CABB1E9C25E0087755"/>
                            </w:placeholder>
                            <w15:appearance w15:val="hidden"/>
                          </w:sdtPr>
                          <w:sdtEndPr/>
                          <w:sdtContent>
                            <w:p w14:paraId="54DD323F" w14:textId="77777777" w:rsidR="0068001C" w:rsidRDefault="00B10B81">
                              <w:pPr>
                                <w:spacing w:after="40" w:line="240" w:lineRule="auto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27/01/2022</w:t>
                              </w:r>
                            </w:p>
                          </w:sdtContent>
                        </w:sdt>
                        <w:p w14:paraId="44DD7480" w14:textId="77777777" w:rsidR="0068001C" w:rsidRDefault="000F49A7">
                          <w:pPr>
                            <w:spacing w:line="240" w:lineRule="auto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Wegfallvar"/>
                              <w:tag w:val="tr_nr"/>
                              <w:id w:val="2013104146"/>
                              <w:lock w:val="sdtLocked"/>
                              <w:placeholder>
                                <w:docPart w:val="080044A8B5F546CABB1E9C25E0087755"/>
                              </w:placeholder>
                              <w15:appearance w15:val="hidden"/>
                            </w:sdtPr>
                            <w:sdtEndPr/>
                            <w:sdtContent/>
                          </w:sdt>
                          <w:r w:rsidR="00B10B81">
                            <w:rPr>
                              <w:noProof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noProof/>
                              </w:rPr>
                              <w:alias w:val="Variable"/>
                              <w:tag w:val="docnr"/>
                              <w:id w:val="-264702458"/>
                              <w:lock w:val="sdtLocked"/>
                              <w:placeholder>
                                <w:docPart w:val="080044A8B5F546CABB1E9C25E0087755"/>
                              </w:placeholder>
                              <w15:appearance w15:val="hidden"/>
                            </w:sdtPr>
                            <w:sdtEndPr/>
                            <w:sdtContent/>
                          </w:sdt>
                        </w:p>
                        <w:p w14:paraId="7ECB35A0" w14:textId="77777777" w:rsidR="0068001C" w:rsidRDefault="0068001C">
                          <w:pPr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50286C9" id="marginale" o:spid="_x0000_s1035" type="#_x0000_t202" style="position:absolute;margin-left:79.2pt;margin-top:92.15pt;width:130.4pt;height:110.6pt;z-index:-251651072;visibility:visible;mso-wrap-style:square;mso-width-percent:0;mso-height-percent:200;mso-wrap-distance-left:0;mso-wrap-distance-top:0;mso-wrap-distance-right:0;mso-wrap-distance-bottom:0;mso-position-horizontal:right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" stroked="f">
              <v:textbox style="mso-fit-shape-to-text:t" inset="0,0,0,0">
                <w:txbxContent>
                  <w:p w14:paraId="2B7C267C" w14:textId="77777777" w:rsidR="0068001C" w:rsidRDefault="00B10B81">
                    <w:pPr>
                      <w:spacing w:after="40" w:line="240" w:lineRule="auto"/>
                      <w:rPr>
                        <w:noProof/>
                        <w:spacing w:val="4"/>
                        <w:sz w:val="15"/>
                        <w:szCs w:val="15"/>
                      </w:rPr>
                    </w:pPr>
                    <w:r>
                      <w:rPr>
                        <w:noProof/>
                        <w:spacing w:val="4"/>
                        <w:sz w:val="15"/>
                        <w:szCs w:val="15"/>
                      </w:rPr>
                      <w:t>Campinas</w:t>
                    </w:r>
                  </w:p>
                  <w:sdt>
                    <w:sdtPr>
                      <w:rPr>
                        <w:noProof/>
                      </w:rPr>
                      <w:alias w:val="Varible"/>
                      <w:tag w:val="dyn_date"/>
                      <w:id w:val="2002619006"/>
                      <w:lock w:val="sdtLocked"/>
                      <w:placeholder>
                        <w:docPart w:val="080044A8B5F546CABB1E9C25E0087755"/>
                      </w:placeholder>
                      <w15:appearance w15:val="hidden"/>
                    </w:sdtPr>
                    <w:sdtEndPr/>
                    <w:sdtContent>
                      <w:p w14:paraId="54DD323F" w14:textId="77777777" w:rsidR="0068001C" w:rsidRDefault="00B10B81">
                        <w:pPr>
                          <w:spacing w:after="40" w:line="240" w:lineRule="auto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27/01/2022</w:t>
                        </w:r>
                      </w:p>
                    </w:sdtContent>
                  </w:sdt>
                  <w:p w14:paraId="44DD7480" w14:textId="77777777" w:rsidR="0068001C" w:rsidRDefault="000F49A7">
                    <w:pPr>
                      <w:spacing w:line="240" w:lineRule="auto"/>
                      <w:rPr>
                        <w:noProof/>
                      </w:rPr>
                    </w:pPr>
                    <w:sdt>
                      <w:sdtPr>
                        <w:rPr>
                          <w:noProof/>
                        </w:rPr>
                        <w:alias w:val="Wegfallvar"/>
                        <w:tag w:val="tr_nr"/>
                        <w:id w:val="2013104146"/>
                        <w:lock w:val="sdtLocked"/>
                        <w:placeholder>
                          <w:docPart w:val="080044A8B5F546CABB1E9C25E0087755"/>
                        </w:placeholder>
                        <w15:appearance w15:val="hidden"/>
                      </w:sdtPr>
                      <w:sdtEndPr/>
                      <w:sdtContent/>
                    </w:sdt>
                    <w:r w:rsidR="00B10B81">
                      <w:rPr>
                        <w:noProof/>
                      </w:rPr>
                      <w:t xml:space="preserve"> </w:t>
                    </w:r>
                    <w:sdt>
                      <w:sdtPr>
                        <w:rPr>
                          <w:noProof/>
                        </w:rPr>
                        <w:alias w:val="Variable"/>
                        <w:tag w:val="docnr"/>
                        <w:id w:val="-264702458"/>
                        <w:lock w:val="sdtLocked"/>
                        <w:placeholder>
                          <w:docPart w:val="080044A8B5F546CABB1E9C25E0087755"/>
                        </w:placeholder>
                        <w15:appearance w15:val="hidden"/>
                      </w:sdtPr>
                      <w:sdtEndPr/>
                      <w:sdtContent/>
                    </w:sdt>
                  </w:p>
                  <w:p w14:paraId="7ECB35A0" w14:textId="77777777" w:rsidR="0068001C" w:rsidRDefault="0068001C">
                    <w:pPr>
                      <w:rPr>
                        <w:noProof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F694F4" wp14:editId="67BD166D">
              <wp:simplePos x="0" y="0"/>
              <wp:positionH relativeFrom="margin">
                <wp:posOffset>-662305</wp:posOffset>
              </wp:positionH>
              <wp:positionV relativeFrom="page">
                <wp:posOffset>5346065</wp:posOffset>
              </wp:positionV>
              <wp:extent cx="179705" cy="0"/>
              <wp:effectExtent l="0" t="0" r="0" b="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AE18B2" id="Gerader Verbinde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52.15pt,420.95pt" to="-38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" strokecolor="black [3213]" strokeweight="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123FDE" wp14:editId="4329138C">
              <wp:simplePos x="0" y="0"/>
              <wp:positionH relativeFrom="margin">
                <wp:posOffset>5025390</wp:posOffset>
              </wp:positionH>
              <wp:positionV relativeFrom="page">
                <wp:posOffset>1170305</wp:posOffset>
              </wp:positionV>
              <wp:extent cx="0" cy="9072245"/>
              <wp:effectExtent l="0" t="0" r="38100" b="33655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072245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0798D0" id="Gerader Verbinde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from="395.7pt,92.15pt" to="395.7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" strokecolor="black [3213]" strokeweight="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67A2E"/>
    <w:multiLevelType w:val="multilevel"/>
    <w:tmpl w:val="EF26039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efaultTabStop w:val="720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LCOMPANYNAME" w:val="bosch"/>
    <w:docVar w:name="MLFUNCTIONS" w:val="mlInsertRemark=Insert Remark|mlFileName=Show Filename|mlMailMergeWizard=Mail Merge Wizard|mlPrintOnBlankPaper=Print on Blankpaper"/>
    <w:docVar w:name="MLLANGUAGE" w:val="por"/>
    <w:docVar w:name="MLLOADMACRO" w:val="RibbonControl.dotm|MLCustom.dotm"/>
    <w:docVar w:name="MLTEMPLATEVERSION" w:val="1.0"/>
    <w:docVar w:name="SAXMLTEMPLATE" w:val="RBOINT00"/>
  </w:docVars>
  <w:rsids>
    <w:rsidRoot w:val="00B10B81"/>
    <w:rsid w:val="000F49A7"/>
    <w:rsid w:val="001A009D"/>
    <w:rsid w:val="00601452"/>
    <w:rsid w:val="0068001C"/>
    <w:rsid w:val="00AA4C94"/>
    <w:rsid w:val="00B1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FA2DE61"/>
  <w15:chartTrackingRefBased/>
  <w15:docId w15:val="{87F21C6C-C466-4268-8C8B-78218731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0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1" w:qFormat="1"/>
    <w:lsdException w:name="Emphasis" w:semiHidden="1" w:uiPriority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95" w:lineRule="atLeast"/>
    </w:pPr>
    <w:rPr>
      <w:rFonts w:ascii="Bosch Office Sans" w:hAnsi="Bosch Office Sans" w:cs="Arial"/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3"/>
      </w:numPr>
      <w:tabs>
        <w:tab w:val="clear" w:pos="360"/>
        <w:tab w:val="left" w:pos="792"/>
      </w:tabs>
      <w:spacing w:before="240" w:after="60"/>
      <w:ind w:left="792" w:hanging="792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3"/>
      </w:numPr>
      <w:tabs>
        <w:tab w:val="clear" w:pos="720"/>
        <w:tab w:val="left" w:pos="936"/>
      </w:tabs>
      <w:spacing w:before="240" w:after="60"/>
      <w:ind w:left="936" w:hanging="936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3"/>
      </w:numPr>
      <w:tabs>
        <w:tab w:val="clear" w:pos="794"/>
        <w:tab w:val="left" w:pos="1080"/>
      </w:tabs>
      <w:spacing w:before="240" w:after="60"/>
      <w:ind w:left="1080" w:hanging="1080"/>
      <w:outlineLvl w:val="2"/>
    </w:pPr>
    <w:rPr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3"/>
      </w:numPr>
      <w:spacing w:before="240" w:after="60"/>
      <w:ind w:hanging="1224"/>
      <w:outlineLvl w:val="3"/>
    </w:pPr>
    <w:rPr>
      <w:b/>
      <w:bCs/>
      <w:sz w:val="26"/>
      <w:szCs w:val="24"/>
    </w:rPr>
  </w:style>
  <w:style w:type="paragraph" w:styleId="Ttulo5">
    <w:name w:val="heading 5"/>
    <w:basedOn w:val="Normal"/>
    <w:next w:val="Normal"/>
    <w:link w:val="Ttulo5Char"/>
    <w:qFormat/>
    <w:pPr>
      <w:keepNext/>
      <w:numPr>
        <w:ilvl w:val="4"/>
        <w:numId w:val="3"/>
      </w:numPr>
      <w:spacing w:before="240" w:after="60"/>
      <w:ind w:hanging="1368"/>
      <w:outlineLvl w:val="4"/>
    </w:pPr>
    <w:rPr>
      <w:b/>
      <w:bCs/>
      <w:i/>
      <w:sz w:val="26"/>
    </w:rPr>
  </w:style>
  <w:style w:type="paragraph" w:styleId="Ttulo6">
    <w:name w:val="heading 6"/>
    <w:basedOn w:val="Normal"/>
    <w:next w:val="Normal"/>
    <w:link w:val="Ttulo6Char"/>
    <w:qFormat/>
    <w:pPr>
      <w:keepNext/>
      <w:numPr>
        <w:ilvl w:val="5"/>
        <w:numId w:val="3"/>
      </w:numPr>
      <w:spacing w:before="240" w:after="60"/>
      <w:ind w:hanging="1512"/>
      <w:outlineLvl w:val="5"/>
    </w:pPr>
    <w:rPr>
      <w:b/>
      <w:bCs/>
      <w:szCs w:val="20"/>
    </w:rPr>
  </w:style>
  <w:style w:type="paragraph" w:styleId="Ttulo7">
    <w:name w:val="heading 7"/>
    <w:basedOn w:val="Normal"/>
    <w:next w:val="Normal"/>
    <w:link w:val="Ttulo7Char"/>
    <w:qFormat/>
    <w:pPr>
      <w:keepNext/>
      <w:numPr>
        <w:ilvl w:val="6"/>
        <w:numId w:val="3"/>
      </w:numPr>
      <w:spacing w:before="240" w:after="60"/>
      <w:ind w:hanging="1656"/>
      <w:outlineLvl w:val="6"/>
    </w:pPr>
    <w:rPr>
      <w:bCs/>
      <w:szCs w:val="18"/>
    </w:rPr>
  </w:style>
  <w:style w:type="paragraph" w:styleId="Ttulo8">
    <w:name w:val="heading 8"/>
    <w:basedOn w:val="Normal"/>
    <w:next w:val="Normal"/>
    <w:link w:val="Ttulo8Char"/>
    <w:qFormat/>
    <w:pPr>
      <w:keepNext/>
      <w:numPr>
        <w:ilvl w:val="7"/>
        <w:numId w:val="3"/>
      </w:numPr>
      <w:spacing w:before="240" w:after="60"/>
      <w:ind w:hanging="1800"/>
      <w:outlineLvl w:val="7"/>
    </w:pPr>
    <w:rPr>
      <w:bCs/>
      <w:i/>
      <w:szCs w:val="16"/>
    </w:rPr>
  </w:style>
  <w:style w:type="paragraph" w:styleId="Ttulo9">
    <w:name w:val="heading 9"/>
    <w:basedOn w:val="Normal"/>
    <w:next w:val="Normal"/>
    <w:link w:val="Ttulo9Char"/>
    <w:qFormat/>
    <w:pPr>
      <w:keepNext/>
      <w:numPr>
        <w:ilvl w:val="8"/>
        <w:numId w:val="3"/>
      </w:numPr>
      <w:spacing w:before="240" w:after="60"/>
      <w:ind w:hanging="1944"/>
      <w:outlineLvl w:val="8"/>
    </w:pPr>
    <w:rPr>
      <w:bCs/>
      <w:szCs w:val="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Bosch Office Sans" w:hAnsi="Bosch Office Sans" w:cs="Arial"/>
      <w:b/>
      <w:bCs/>
      <w:kern w:val="32"/>
      <w:sz w:val="32"/>
      <w:szCs w:val="32"/>
      <w:lang w:val="pt-PT"/>
    </w:rPr>
  </w:style>
  <w:style w:type="character" w:customStyle="1" w:styleId="Ttulo2Char">
    <w:name w:val="Título 2 Char"/>
    <w:basedOn w:val="Fontepargpadro"/>
    <w:link w:val="Ttulo2"/>
    <w:rPr>
      <w:rFonts w:ascii="Bosch Office Sans" w:hAnsi="Bosch Office Sans" w:cs="Arial"/>
      <w:b/>
      <w:bCs/>
      <w:i/>
      <w:iCs/>
      <w:sz w:val="28"/>
      <w:szCs w:val="28"/>
      <w:lang w:val="pt-PT"/>
    </w:rPr>
  </w:style>
  <w:style w:type="character" w:customStyle="1" w:styleId="Ttulo3Char">
    <w:name w:val="Título 3 Char"/>
    <w:basedOn w:val="Fontepargpadro"/>
    <w:link w:val="Ttulo3"/>
    <w:rPr>
      <w:rFonts w:ascii="Bosch Office Sans" w:hAnsi="Bosch Office Sans" w:cs="Arial"/>
      <w:b/>
      <w:bCs/>
      <w:sz w:val="28"/>
      <w:szCs w:val="26"/>
      <w:lang w:val="pt-PT"/>
    </w:rPr>
  </w:style>
  <w:style w:type="character" w:customStyle="1" w:styleId="Ttulo4Char">
    <w:name w:val="Título 4 Char"/>
    <w:basedOn w:val="Fontepargpadro"/>
    <w:link w:val="Ttulo4"/>
    <w:rPr>
      <w:rFonts w:ascii="Bosch Office Sans" w:hAnsi="Bosch Office Sans" w:cs="Arial"/>
      <w:b/>
      <w:bCs/>
      <w:sz w:val="26"/>
      <w:szCs w:val="24"/>
      <w:lang w:val="pt-PT"/>
    </w:rPr>
  </w:style>
  <w:style w:type="character" w:customStyle="1" w:styleId="Ttulo5Char">
    <w:name w:val="Título 5 Char"/>
    <w:basedOn w:val="Fontepargpadro"/>
    <w:link w:val="Ttulo5"/>
    <w:rPr>
      <w:rFonts w:ascii="Bosch Office Sans" w:hAnsi="Bosch Office Sans" w:cs="Arial"/>
      <w:b/>
      <w:bCs/>
      <w:i/>
      <w:sz w:val="26"/>
      <w:szCs w:val="22"/>
      <w:lang w:val="pt-PT"/>
    </w:rPr>
  </w:style>
  <w:style w:type="character" w:customStyle="1" w:styleId="Ttulo6Char">
    <w:name w:val="Título 6 Char"/>
    <w:basedOn w:val="Fontepargpadro"/>
    <w:link w:val="Ttulo6"/>
    <w:rPr>
      <w:rFonts w:ascii="Bosch Office Sans" w:hAnsi="Bosch Office Sans" w:cs="Arial"/>
      <w:b/>
      <w:bCs/>
      <w:sz w:val="22"/>
      <w:lang w:val="pt-PT"/>
    </w:rPr>
  </w:style>
  <w:style w:type="character" w:customStyle="1" w:styleId="Ttulo7Char">
    <w:name w:val="Título 7 Char"/>
    <w:basedOn w:val="Fontepargpadro"/>
    <w:link w:val="Ttulo7"/>
    <w:rPr>
      <w:rFonts w:ascii="Bosch Office Sans" w:hAnsi="Bosch Office Sans" w:cs="Arial"/>
      <w:bCs/>
      <w:sz w:val="22"/>
      <w:szCs w:val="18"/>
      <w:lang w:val="pt-PT"/>
    </w:rPr>
  </w:style>
  <w:style w:type="character" w:customStyle="1" w:styleId="Ttulo8Char">
    <w:name w:val="Título 8 Char"/>
    <w:basedOn w:val="Fontepargpadro"/>
    <w:link w:val="Ttulo8"/>
    <w:rPr>
      <w:rFonts w:ascii="Bosch Office Sans" w:hAnsi="Bosch Office Sans" w:cs="Arial"/>
      <w:bCs/>
      <w:i/>
      <w:sz w:val="22"/>
      <w:szCs w:val="16"/>
      <w:lang w:val="pt-PT"/>
    </w:rPr>
  </w:style>
  <w:style w:type="character" w:customStyle="1" w:styleId="Ttulo9Char">
    <w:name w:val="Título 9 Char"/>
    <w:basedOn w:val="Fontepargpadro"/>
    <w:link w:val="Ttulo9"/>
    <w:rPr>
      <w:rFonts w:ascii="Bosch Office Sans" w:hAnsi="Bosch Office Sans" w:cs="Arial"/>
      <w:bCs/>
      <w:sz w:val="22"/>
      <w:szCs w:val="14"/>
      <w:lang w:val="pt-PT"/>
    </w:rPr>
  </w:style>
  <w:style w:type="paragraph" w:styleId="Cabealho">
    <w:name w:val="header"/>
    <w:basedOn w:val="Normal"/>
    <w:link w:val="CabealhoChar"/>
    <w:uiPriority w:val="99"/>
    <w:semiHidden/>
    <w:pPr>
      <w:tabs>
        <w:tab w:val="center" w:pos="4536"/>
        <w:tab w:val="right" w:pos="9072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Bosch Office Sans" w:hAnsi="Bosch Office Sans" w:cs="Arial"/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pPr>
      <w:tabs>
        <w:tab w:val="center" w:pos="4536"/>
        <w:tab w:val="right" w:pos="9072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Pr>
      <w:rFonts w:ascii="Bosch Office Sans" w:hAnsi="Bosch Office Sans" w:cs="Arial"/>
      <w:sz w:val="22"/>
      <w:szCs w:val="22"/>
    </w:rPr>
  </w:style>
  <w:style w:type="table" w:styleId="Tabelacomgrade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customStyle="1" w:styleId="Subjectpage2">
    <w:name w:val="Subject page2"/>
    <w:basedOn w:val="Fontepargpadro"/>
    <w:uiPriority w:val="1"/>
    <w:unhideWhenUsed/>
    <w:rPr>
      <w:rFonts w:asciiTheme="minorHAnsi" w:hAnsiTheme="minorHAnsi"/>
      <w:sz w:val="15"/>
    </w:rPr>
  </w:style>
  <w:style w:type="paragraph" w:customStyle="1" w:styleId="subject">
    <w:name w:val="subject"/>
    <w:basedOn w:val="Normal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67CA\AppData\Local\s.a.x.%20Software%20GmbH\MasterLayout\cache\template\RBOINT00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0044A8B5F546CABB1E9C25E00877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0E81C0-8C65-4839-840E-4E83C67B1C3C}"/>
      </w:docPartPr>
      <w:docPartBody>
        <w:p w:rsidR="0080431B" w:rsidRDefault="0080431B"/>
      </w:docPartBody>
    </w:docPart>
    <w:docPart>
      <w:docPartPr>
        <w:name w:val="88D5254F2AB0473F9C117ADB8A74C0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F930F0-2B36-4164-8229-EC88316BF642}"/>
      </w:docPartPr>
      <w:docPartBody>
        <w:p w:rsidR="0080431B" w:rsidRDefault="0080431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sch Office Sans">
    <w:altName w:val="Times New Roman"/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1B"/>
    <w:rsid w:val="0080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12E03BF8DCD41B2B6A85334EB64BE32">
    <w:name w:val="F12E03BF8DCD41B2B6A85334EB64BE32"/>
  </w:style>
  <w:style w:type="paragraph" w:customStyle="1" w:styleId="60BE3996919B4F1F9F758C053F2A6929">
    <w:name w:val="60BE3996919B4F1F9F758C053F2A6929"/>
  </w:style>
  <w:style w:type="paragraph" w:customStyle="1" w:styleId="D9D23DD9B83E4B1787FE3837248DF3C6">
    <w:name w:val="D9D23DD9B83E4B1787FE3837248DF3C6"/>
  </w:style>
  <w:style w:type="paragraph" w:customStyle="1" w:styleId="52D28B6512EE4E258B638951358B5445">
    <w:name w:val="52D28B6512EE4E258B638951358B54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osch NG">
  <a:themeElements>
    <a:clrScheme name="Bosch Blau">
      <a:dk1>
        <a:sysClr val="windowText" lastClr="000000"/>
      </a:dk1>
      <a:lt1>
        <a:sysClr val="window" lastClr="FFFFFF"/>
      </a:lt1>
      <a:dk2>
        <a:srgbClr val="424C58"/>
      </a:dk2>
      <a:lt2>
        <a:srgbClr val="B2B3B5"/>
      </a:lt2>
      <a:accent1>
        <a:srgbClr val="007BC0"/>
      </a:accent1>
      <a:accent2>
        <a:srgbClr val="004975"/>
      </a:accent2>
      <a:accent3>
        <a:srgbClr val="007BC0"/>
      </a:accent3>
      <a:accent4>
        <a:srgbClr val="004975"/>
      </a:accent4>
      <a:accent5>
        <a:srgbClr val="007BC0"/>
      </a:accent5>
      <a:accent6>
        <a:srgbClr val="004975"/>
      </a:accent6>
      <a:hlink>
        <a:srgbClr val="738CB4"/>
      </a:hlink>
      <a:folHlink>
        <a:srgbClr val="B0BBD0"/>
      </a:folHlink>
    </a:clrScheme>
    <a:fontScheme name="Bosch">
      <a:majorFont>
        <a:latin typeface="Bosch Office Sans"/>
        <a:ea typeface=""/>
        <a:cs typeface=""/>
      </a:majorFont>
      <a:minorFont>
        <a:latin typeface="Bosch Office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Bosch Red 50">
      <a:srgbClr val="ED0007"/>
    </a:custClr>
    <a:custClr name="Bosch Purple 40">
      <a:srgbClr val="9E2896"/>
    </a:custClr>
    <a:custClr name="Bosch Purple 20">
      <a:srgbClr val="551151"/>
    </a:custClr>
    <a:custClr name="Bosch Blue 50">
      <a:srgbClr val="007BC0"/>
    </a:custClr>
    <a:custClr name="Bosch Blue 30">
      <a:srgbClr val="004975"/>
    </a:custClr>
    <a:custClr name="Bosch Turquoise 50">
      <a:srgbClr val="18837E"/>
    </a:custClr>
    <a:custClr name="Bosch Turquoise 30">
      <a:srgbClr val="0A4F4B"/>
    </a:custClr>
    <a:custClr name="Bosch Green 50">
      <a:srgbClr val="00884A"/>
    </a:custClr>
    <a:custClr name="Bosch Green 30">
      <a:srgbClr val="00512A"/>
    </a:custClr>
    <a:custClr name="Bosch Gray 50">
      <a:srgbClr val="71767C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axML>
  <saxMLTemplate>RBOINT00</saxMLTemplate>
  <Variablen>
    <Variable>
      <Name>dyn_date</Name>
      <OrgInhalt>27/01/2022</OrgInhalt>
      <Wert>27/01/2022</Wert>
      <Platzhalter>False</Platzhalter>
      <DocDatenDialog>True</DocDatenDialog>
      <Label>Data:</Label>
      <FrageVar>False</FrageVar>
      <Prefix/>
      <Suffix/>
      <WegfallVar/>
      <MussFeld>False</MussFeld>
      <InDokument>True</InDokument>
      <Reihenfolge>1</Reihenfolge>
    </Variable>
    <Variable>
      <Name>docnr</Name>
      <OrgInhalt/>
      <Wert/>
      <Platzhalter>False</Platzhalter>
      <DocDatenDialog>True</DocDatenDialog>
      <Label>N.º do documento:</Label>
      <FrageVar>False</FrageVar>
      <Prefix/>
      <Suffix/>
      <WegfallVar>tr_nr</WegfallVar>
      <MussFeld>False</MussFeld>
      <InDokument>True</InDokument>
      <Reihenfolge>2</Reihenfolge>
    </Variable>
    <Variable>
      <Name>recipient</Name>
      <OrgInhalt/>
      <Wert/>
      <Platzhalter>False</Platzhalter>
      <DocDatenDialog>True</DocDatenDialog>
      <Label>Destinatário:</Label>
      <FrageVar>False</FrageVar>
      <Prefix/>
      <Suffix/>
      <MaxZeilen>3</MaxZeilen>
      <WegfallVar/>
      <MussFeld>False</MussFeld>
      <InDokument>True</InDokument>
      <Reihenfolge>3</Reihenfolge>
    </Variable>
    <Variable>
      <Name>cc</Name>
      <OrgInhalt/>
      <Wert/>
      <Platzhalter>False</Platzhalter>
      <DocDatenDialog>True</DocDatenDialog>
      <Label>Cc:</Label>
      <FrageVar>False</FrageVar>
      <Prefix/>
      <Suffix/>
      <MaxZeilen>3</MaxZeilen>
      <WegfallVar/>
      <MussFeld>False</MussFeld>
      <InDokument>True</InDokument>
      <Reihenfolge>4</Reihenfolge>
    </Variable>
    <Variable>
      <Name>subject</Name>
      <OrgInhalt/>
      <Wert/>
      <Platzhalter>False</Platzhalter>
      <DocDatenDialog>True</DocDatenDialog>
      <Label>Referência:</Label>
      <FrageVar>False</FrageVar>
      <Prefix/>
      <Suffix/>
      <MaxZeilen>3</MaxZeilen>
      <WegfallVar/>
      <MussFeld>False</MussFeld>
      <InDokument>True</InDokument>
      <Reihenfolge>5</Reihenfolge>
    </Variable>
    <Variable>
      <Name>departmentshort</Name>
      <OrgInhalt>CaP/ETS</OrgInhalt>
      <Wert>CaP/ETS</Wert>
      <Platzhalter>False</Platzhalter>
      <DocDatenDialog>True</DocDatenDialog>
      <Label>De:</Label>
      <FrageVar>False</FrageVar>
      <Prefix/>
      <Suffix/>
      <MaxZeilen>3</MaxZeilen>
      <WegfallVar/>
      <MussFeld>False</MussFeld>
      <InDokument>True</InDokument>
      <Reihenfolge>6</Reihenfolge>
    </Variable>
    <Variable>
      <Name>username</Name>
      <OrgInhalt>TDS CAD</OrgInhalt>
      <Wert>TDS CAD</Wert>
      <Platzhalter>False</Platzhalter>
      <DocDatenDialog>True</DocDatenDialog>
      <Label>Encarregado:</Label>
      <FrageVar>False</FrageVar>
      <Prefix/>
      <Suffix/>
      <MaxZeilen>3</MaxZeilen>
      <WegfallVar/>
      <MussFeld>False</MussFeld>
      <InDokument>True</InDokument>
      <Reihenfolge>7</Reihenfolge>
    </Variable>
    <Variable>
      <Name>phonedirect</Name>
      <OrgInhalt>+55 19 2103-1564</OrgInhalt>
      <Wert>+55 19 2103-1564</Wert>
      <Platzhalter>False</Platzhalter>
      <DocDatenDialog>True</DocDatenDialog>
      <Label>Telefone:</Label>
      <FrageVar>False</FrageVar>
      <Prefix/>
      <Suffix/>
      <MaxZeilen>3</MaxZeilen>
      <WegfallVar/>
      <MussFeld>False</MussFeld>
      <InDokument>True</InDokument>
      <Reihenfolge>8</Reihenfolge>
    </Variable>
    <Variable>
      <Name>annexes</Name>
      <OrgInhalt/>
      <Wert/>
      <Platzhalter>False</Platzhalter>
      <DocDatenDialog>True</DocDatenDialog>
      <Label>Anexos:</Label>
      <FrageVar>False</FrageVar>
      <Prefix>
        <br/>
        <br/>
      </Prefix>
      <Suffix/>
      <WegfallVar/>
      <ComboBox>
        <Option/>
        <Option>Anexos</Option>
      </ComboBox>
      <MussFeld>False</MussFeld>
      <InDokument>True</InDokument>
      <Reihenfolge>9</Reihenfolge>
    </Variable>
    <Variable>
      <Name>tr_nr</Name>
      <OrgInhalt>N.o</OrgInhalt>
      <Wert>N.o</Wert>
      <Platzhalter>False</Platzhalter>
      <DocDatenDialog>False</DocDatenDialog>
      <Label/>
      <FrageVar>False</FrageVar>
      <Prefix/>
      <Suffix/>
      <WegfallVar/>
      <MussFeld>False</MussFeld>
      <InDokument>True</InDokument>
      <Reihenfolge/>
    </Variable>
  </Variablen>
</saxML>
</file>

<file path=customXml/itemProps1.xml><?xml version="1.0" encoding="utf-8"?>
<ds:datastoreItem xmlns:ds="http://schemas.openxmlformats.org/officeDocument/2006/customXml" ds:itemID="{567B5C08-C433-4899-BE59-F13951AB77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RBOINT00_1.dotx</Template>
  <TotalTime>0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Internal letter</vt:lpstr>
      <vt:lpstr>Internal letter</vt:lpstr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letter</dc:title>
  <dc:subject/>
  <dc:creator>CAD TDS (CaP/ETS)</dc:creator>
  <cp:keywords/>
  <dc:description/>
  <cp:lastModifiedBy>ETS Campinas (CaP/ETS)</cp:lastModifiedBy>
  <cp:revision>2</cp:revision>
  <dcterms:created xsi:type="dcterms:W3CDTF">2022-01-27T19:08:00Z</dcterms:created>
  <dcterms:modified xsi:type="dcterms:W3CDTF">2022-01-27T19:42:00Z</dcterms:modified>
</cp:coreProperties>
</file>